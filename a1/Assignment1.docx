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0B27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University of Toronto, Department of Computer Science</w:t>
      </w:r>
    </w:p>
    <w:p w14:paraId="77AC23D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485/2501</w:t>
      </w:r>
      <w:r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</w:rPr>
        <w:t>—Computational Linguistics, Fall 2018</w:t>
      </w:r>
    </w:p>
    <w:p w14:paraId="21E73B55" w14:textId="66E9EC70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Assignment 1</w:t>
      </w:r>
      <w:r w:rsidR="00970C41">
        <w:rPr>
          <w:rFonts w:ascii="Times New Roman" w:hAnsi="Times New Roman" w:cs="Times New Roman"/>
          <w:sz w:val="50"/>
          <w:szCs w:val="50"/>
        </w:rPr>
        <w:t xml:space="preserve"> (python </w:t>
      </w:r>
      <w:r w:rsidR="00842429">
        <w:rPr>
          <w:rFonts w:ascii="Times New Roman" w:hAnsi="Times New Roman" w:cs="Times New Roman"/>
          <w:sz w:val="50"/>
          <w:szCs w:val="50"/>
        </w:rPr>
        <w:t>3.5/3.6</w:t>
      </w:r>
      <w:r w:rsidR="00970C41">
        <w:rPr>
          <w:rFonts w:ascii="Times New Roman" w:hAnsi="Times New Roman" w:cs="Times New Roman"/>
          <w:sz w:val="50"/>
          <w:szCs w:val="50"/>
        </w:rPr>
        <w:t>)</w:t>
      </w:r>
    </w:p>
    <w:p w14:paraId="3EDBF21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date: 14:10, Friday 5 October 2018, in tutorial.</w:t>
      </w:r>
    </w:p>
    <w:p w14:paraId="16E3176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is worth either 25% (CSC 2501) or 33% (CSC 485) of your final grade.</w:t>
      </w:r>
    </w:p>
    <w:p w14:paraId="210582FE" w14:textId="77777777" w:rsidR="00A60A2F" w:rsidRDefault="00A60A2F" w:rsidP="00A60A2F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A60A2F">
        <w:rPr>
          <w:rFonts w:ascii="Times New Roman" w:hAnsi="Times New Roman" w:cs="Times New Roman"/>
          <w:color w:val="FF0000"/>
        </w:rPr>
        <w:t>Fill out both sides of the assignment cover sheet,</w:t>
      </w:r>
      <w:r w:rsidRPr="00A60A2F">
        <w:rPr>
          <w:rFonts w:ascii="Times New Roman" w:hAnsi="Times New Roman" w:cs="Times New Roman"/>
        </w:rPr>
        <w:t xml:space="preserve"> and staple together all answer sheets</w:t>
      </w:r>
    </w:p>
    <w:p w14:paraId="6B7F031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 w:firstLine="0"/>
        <w:rPr>
          <w:rFonts w:ascii="Times New Roman" w:hAnsi="Times New Roman" w:cs="Times New Roman"/>
        </w:rPr>
      </w:pPr>
      <w:r w:rsidRPr="00A60A2F">
        <w:rPr>
          <w:rFonts w:ascii="Times New Roman" w:hAnsi="Times New Roman" w:cs="Times New Roman"/>
        </w:rPr>
        <w:t>(in order) with the cover sheet (sparse side up) on the front. (Don’t turn in a copy of</w:t>
      </w:r>
    </w:p>
    <w:p w14:paraId="02A5973E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handout.)</w:t>
      </w:r>
    </w:p>
    <w:p w14:paraId="25A7E6F0" w14:textId="77777777" w:rsidR="00A60A2F" w:rsidRDefault="00A60A2F" w:rsidP="00A60A2F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A60A2F">
        <w:rPr>
          <w:rFonts w:ascii="Times New Roman" w:hAnsi="Times New Roman" w:cs="Times New Roman"/>
        </w:rPr>
        <w:t xml:space="preserve">Please type your answers/reports in no less than </w:t>
      </w:r>
      <w:r w:rsidRPr="00A60A2F">
        <w:rPr>
          <w:rFonts w:ascii="Times New Roman" w:hAnsi="Times New Roman" w:cs="Times New Roman"/>
          <w:highlight w:val="yellow"/>
        </w:rPr>
        <w:t>12pt font</w:t>
      </w:r>
      <w:r w:rsidRPr="00A60A2F">
        <w:rPr>
          <w:rFonts w:ascii="Times New Roman" w:hAnsi="Times New Roman" w:cs="Times New Roman"/>
        </w:rPr>
        <w:t>; if you wish to include</w:t>
      </w:r>
    </w:p>
    <w:p w14:paraId="35534E9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 w:firstLine="0"/>
        <w:rPr>
          <w:rFonts w:ascii="Times New Roman" w:hAnsi="Times New Roman" w:cs="Times New Roman"/>
        </w:rPr>
      </w:pPr>
      <w:r w:rsidRPr="00A60A2F">
        <w:rPr>
          <w:rFonts w:ascii="Times New Roman" w:hAnsi="Times New Roman" w:cs="Times New Roman"/>
        </w:rPr>
        <w:t>diagrams and tree structures in your reports, they may be drawn with software or neatly</w:t>
      </w:r>
    </w:p>
    <w:p w14:paraId="57FBF48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hand.</w:t>
      </w:r>
    </w:p>
    <w:p w14:paraId="77E1369C" w14:textId="77777777" w:rsidR="00A60A2F" w:rsidRDefault="00A60A2F" w:rsidP="00A60A2F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A60A2F">
        <w:rPr>
          <w:rFonts w:ascii="Times New Roman" w:hAnsi="Times New Roman" w:cs="Times New Roman"/>
        </w:rPr>
        <w:t>Any clarifications to the problems will be posted on the course website announcements</w:t>
      </w:r>
    </w:p>
    <w:p w14:paraId="15F8EEC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 w:firstLine="0"/>
        <w:rPr>
          <w:rFonts w:ascii="Times New Roman" w:hAnsi="Times New Roman" w:cs="Times New Roman"/>
        </w:rPr>
      </w:pPr>
      <w:r w:rsidRPr="00A60A2F">
        <w:rPr>
          <w:rFonts w:ascii="Times New Roman" w:hAnsi="Times New Roman" w:cs="Times New Roman"/>
        </w:rPr>
        <w:t>page. You are responsible for taking into account in your solutions any information</w:t>
      </w:r>
      <w:r>
        <w:rPr>
          <w:rFonts w:ascii="Times New Roman" w:hAnsi="Times New Roman" w:cs="Times New Roman"/>
        </w:rPr>
        <w:t xml:space="preserve"> that is posted there, or discussed in class, so you should check the page regularly between now and</w:t>
      </w:r>
    </w:p>
    <w:p w14:paraId="09ECA4D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due date.</w:t>
      </w:r>
    </w:p>
    <w:p w14:paraId="567D1C41" w14:textId="77777777" w:rsidR="00A60A2F" w:rsidRDefault="00A60A2F" w:rsidP="00A60A2F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A60A2F">
        <w:rPr>
          <w:rFonts w:ascii="Times New Roman" w:hAnsi="Times New Roman" w:cs="Times New Roman"/>
        </w:rPr>
        <w:t>What you turn in must be your own work. You may not work with anyone else on any</w:t>
      </w:r>
    </w:p>
    <w:p w14:paraId="18B1DA6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 w:firstLine="0"/>
        <w:rPr>
          <w:rFonts w:ascii="Times New Roman" w:hAnsi="Times New Roman" w:cs="Times New Roman"/>
        </w:rPr>
      </w:pPr>
      <w:r w:rsidRPr="00A60A2F">
        <w:rPr>
          <w:rFonts w:ascii="Times New Roman" w:hAnsi="Times New Roman" w:cs="Times New Roman"/>
        </w:rPr>
        <w:t>of the problems in this assignment. If you need assistance, contact the instructor or the</w:t>
      </w:r>
      <w:r>
        <w:rPr>
          <w:rFonts w:ascii="Times New Roman" w:hAnsi="Times New Roman" w:cs="Times New Roman"/>
        </w:rPr>
        <w:t xml:space="preserve"> TA for the assignment.</w:t>
      </w:r>
    </w:p>
    <w:p w14:paraId="7A13A33C" w14:textId="77777777" w:rsidR="00A60A2F" w:rsidRP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Q: last lecture, there are some correction in the original assignment</w:t>
      </w:r>
    </w:p>
    <w:p w14:paraId="5E6A397E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1. Grammars [10 marks]</w:t>
      </w:r>
    </w:p>
    <w:p w14:paraId="2C2C8AF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grammar given below covers only </w:t>
      </w:r>
      <w:r w:rsidRPr="00A60A2F">
        <w:rPr>
          <w:rFonts w:ascii="Times New Roman" w:hAnsi="Times New Roman" w:cs="Times New Roman"/>
          <w:color w:val="000000" w:themeColor="text1"/>
          <w:highlight w:val="yellow"/>
        </w:rPr>
        <w:t>declarative sentences</w:t>
      </w:r>
      <w:r>
        <w:rPr>
          <w:rFonts w:ascii="Times New Roman" w:hAnsi="Times New Roman" w:cs="Times New Roman"/>
        </w:rPr>
        <w:t xml:space="preserve">, those that </w:t>
      </w:r>
      <w:r w:rsidRPr="00A60A2F">
        <w:rPr>
          <w:rFonts w:ascii="Times New Roman" w:hAnsi="Times New Roman" w:cs="Times New Roman"/>
          <w:color w:val="000000" w:themeColor="text1"/>
          <w:highlight w:val="yellow"/>
        </w:rPr>
        <w:t>assert a proposition</w:t>
      </w:r>
      <w:r>
        <w:rPr>
          <w:rFonts w:ascii="Times New Roman" w:hAnsi="Times New Roman" w:cs="Times New Roman"/>
        </w:rPr>
        <w:t>:</w:t>
      </w:r>
    </w:p>
    <w:p w14:paraId="43DCDB2F" w14:textId="77777777" w:rsidR="00A60A2F" w:rsidRP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A60A2F">
        <w:rPr>
          <w:rFonts w:ascii="Times New Roman" w:hAnsi="Times New Roman" w:cs="Times New Roman"/>
          <w:b/>
        </w:rPr>
        <w:t>People walk their dogs quickly in parks.</w:t>
      </w:r>
    </w:p>
    <w:p w14:paraId="0AD17AA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other kinds of sentences in English are </w:t>
      </w:r>
      <w:r w:rsidRPr="00A60A2F">
        <w:rPr>
          <w:rFonts w:ascii="Times New Roman" w:hAnsi="Times New Roman" w:cs="Times New Roman"/>
          <w:color w:val="000000" w:themeColor="text1"/>
          <w:highlight w:val="yellow"/>
        </w:rPr>
        <w:t>imperative (commands)</w:t>
      </w:r>
      <w:r>
        <w:rPr>
          <w:rFonts w:ascii="Times New Roman" w:hAnsi="Times New Roman" w:cs="Times New Roman"/>
        </w:rPr>
        <w:t>:</w:t>
      </w:r>
    </w:p>
    <w:p w14:paraId="215B5E0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70C0"/>
        </w:rPr>
      </w:pPr>
      <w:r w:rsidRPr="00A60A2F">
        <w:rPr>
          <w:rFonts w:ascii="Times New Roman" w:hAnsi="Times New Roman" w:cs="Times New Roman"/>
          <w:b/>
        </w:rPr>
        <w:t>Walk your dogs quickly.</w:t>
      </w:r>
    </w:p>
    <w:p w14:paraId="72F8B881" w14:textId="5147D82C" w:rsidR="003A28B6" w:rsidRPr="003A28B6" w:rsidRDefault="003A28B6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[VP(V NP Adv)]</w:t>
      </w:r>
    </w:p>
    <w:p w14:paraId="49338BC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Pr="00A60A2F">
        <w:rPr>
          <w:rFonts w:ascii="Times New Roman" w:hAnsi="Times New Roman" w:cs="Times New Roman"/>
          <w:color w:val="000000" w:themeColor="text1"/>
          <w:highlight w:val="yellow"/>
        </w:rPr>
        <w:t>interrogative</w:t>
      </w:r>
      <w:r>
        <w:rPr>
          <w:rFonts w:ascii="Times New Roman" w:hAnsi="Times New Roman" w:cs="Times New Roman"/>
        </w:rPr>
        <w:t xml:space="preserve"> (questions):</w:t>
      </w:r>
    </w:p>
    <w:p w14:paraId="5985816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A60A2F">
        <w:rPr>
          <w:rFonts w:ascii="Times New Roman" w:hAnsi="Times New Roman" w:cs="Times New Roman"/>
          <w:b/>
        </w:rPr>
        <w:t>Who walk their dogs quickly in parks?</w:t>
      </w:r>
    </w:p>
    <w:p w14:paraId="63C21B3F" w14:textId="0BAD1854" w:rsidR="00790D60" w:rsidRPr="00790D60" w:rsidRDefault="00790D60" w:rsidP="00790D6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[WHO VP(V NP Adv PP)]</w:t>
      </w:r>
    </w:p>
    <w:p w14:paraId="1173D8D2" w14:textId="24519D53" w:rsidR="00790D60" w:rsidRPr="00C0287D" w:rsidRDefault="00A60A2F" w:rsidP="00790D6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FF0000"/>
        </w:rPr>
      </w:pPr>
      <w:r w:rsidRPr="00C0287D">
        <w:rPr>
          <w:rFonts w:ascii="Times New Roman" w:hAnsi="Times New Roman" w:cs="Times New Roman"/>
          <w:b/>
          <w:color w:val="FF0000"/>
        </w:rPr>
        <w:t>What will people walk quickly in parks?</w:t>
      </w:r>
    </w:p>
    <w:p w14:paraId="6A0D32FF" w14:textId="1A6119E1" w:rsidR="00790D60" w:rsidRPr="00790D60" w:rsidRDefault="00790D60" w:rsidP="00790D6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[</w:t>
      </w:r>
      <w:r w:rsidR="00332657">
        <w:rPr>
          <w:rFonts w:ascii="Times New Roman" w:hAnsi="Times New Roman" w:cs="Times New Roman"/>
          <w:color w:val="0070C0"/>
        </w:rPr>
        <w:t>WHAT WILL NP V Adv</w:t>
      </w:r>
      <w:r w:rsidR="006C0B51">
        <w:rPr>
          <w:rFonts w:ascii="Times New Roman" w:hAnsi="Times New Roman" w:cs="Times New Roman"/>
          <w:color w:val="0070C0"/>
        </w:rPr>
        <w:t xml:space="preserve"> PP</w:t>
      </w:r>
      <w:r>
        <w:rPr>
          <w:rFonts w:ascii="Times New Roman" w:hAnsi="Times New Roman" w:cs="Times New Roman"/>
          <w:color w:val="0070C0"/>
        </w:rPr>
        <w:t>]</w:t>
      </w:r>
    </w:p>
    <w:p w14:paraId="5963A23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A60A2F">
        <w:rPr>
          <w:rFonts w:ascii="Times New Roman" w:hAnsi="Times New Roman" w:cs="Times New Roman"/>
          <w:b/>
        </w:rPr>
        <w:t>Where should people walk their dogs quickly?</w:t>
      </w:r>
    </w:p>
    <w:p w14:paraId="205683FB" w14:textId="19DE28F4" w:rsidR="00790D60" w:rsidRPr="00790D60" w:rsidRDefault="00790D60" w:rsidP="00790D6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[</w:t>
      </w:r>
      <w:r w:rsidR="006C0B51">
        <w:rPr>
          <w:rFonts w:ascii="Times New Roman" w:hAnsi="Times New Roman" w:cs="Times New Roman"/>
          <w:color w:val="0070C0"/>
        </w:rPr>
        <w:t>WHERE SHOULD NP VP(V NP Adv)]</w:t>
      </w:r>
    </w:p>
    <w:p w14:paraId="5E5307F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A60A2F">
        <w:rPr>
          <w:rFonts w:ascii="Times New Roman" w:hAnsi="Times New Roman" w:cs="Times New Roman"/>
          <w:b/>
        </w:rPr>
        <w:t>Should people walk their dogs quickly in parks?</w:t>
      </w:r>
    </w:p>
    <w:p w14:paraId="14E8011A" w14:textId="732C14F1" w:rsidR="00790D60" w:rsidRPr="00790D60" w:rsidRDefault="00790D60" w:rsidP="00790D6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[</w:t>
      </w:r>
      <w:r w:rsidR="00B75F0F">
        <w:rPr>
          <w:rFonts w:ascii="Times New Roman" w:hAnsi="Times New Roman" w:cs="Times New Roman"/>
          <w:color w:val="0070C0"/>
        </w:rPr>
        <w:t>SHOULD NP VP(V NP Adv PP)]</w:t>
      </w:r>
    </w:p>
    <w:p w14:paraId="3266B0AE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B454D3">
        <w:rPr>
          <w:rFonts w:ascii="Times New Roman" w:hAnsi="Times New Roman" w:cs="Times New Roman"/>
          <w:color w:val="FF0000"/>
        </w:rPr>
        <w:t xml:space="preserve">Modify the grammar by </w:t>
      </w:r>
      <w:r w:rsidRPr="00B454D3">
        <w:rPr>
          <w:rFonts w:ascii="Times New Roman" w:hAnsi="Times New Roman" w:cs="Times New Roman"/>
          <w:color w:val="FF0000"/>
          <w:highlight w:val="yellow"/>
        </w:rPr>
        <w:t>adding or changing rules</w:t>
      </w:r>
      <w:r w:rsidRPr="004B0E3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so that it accounts for these kinds of sentences.</w:t>
      </w:r>
    </w:p>
    <w:p w14:paraId="2894E46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grammar should be </w:t>
      </w:r>
      <w:r w:rsidRPr="004B0E36">
        <w:rPr>
          <w:rFonts w:ascii="Times New Roman" w:hAnsi="Times New Roman" w:cs="Times New Roman"/>
          <w:color w:val="000000" w:themeColor="text1"/>
          <w:highlight w:val="yellow"/>
        </w:rPr>
        <w:t>reasonably principled and produce good sentences</w:t>
      </w:r>
      <w:r w:rsidRPr="004B0E3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without</w:t>
      </w:r>
    </w:p>
    <w:p w14:paraId="730AC0B8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producing bad ones. For example, it should not produce sentences such as these:</w:t>
      </w:r>
    </w:p>
    <w:p w14:paraId="5ABDC5EA" w14:textId="77777777" w:rsidR="00B91616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*What people walk quickly in parks?</w:t>
      </w:r>
      <w:r w:rsidR="00B91616">
        <w:rPr>
          <w:rFonts w:ascii="Times New Roman" w:hAnsi="Times New Roman" w:cs="Times New Roman"/>
        </w:rPr>
        <w:t xml:space="preserve"> </w:t>
      </w:r>
    </w:p>
    <w:p w14:paraId="7E903E5D" w14:textId="3D5E7C99" w:rsidR="00A60A2F" w:rsidRDefault="00B91616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(WH NP VP(V Ad) PP)</w:t>
      </w:r>
    </w:p>
    <w:p w14:paraId="1BFF5AEF" w14:textId="32B38AA6" w:rsidR="00B91616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C0287D">
        <w:rPr>
          <w:rFonts w:ascii="Times New Roman" w:hAnsi="Times New Roman" w:cs="Times New Roman"/>
          <w:color w:val="FF0000"/>
        </w:rPr>
        <w:t>What should people walk their dogs quickly in parks?</w:t>
      </w:r>
      <w:r w:rsidR="00B91616" w:rsidRPr="00C0287D">
        <w:rPr>
          <w:rFonts w:ascii="Times New Roman" w:hAnsi="Times New Roman" w:cs="Times New Roman"/>
          <w:color w:val="FF0000"/>
        </w:rPr>
        <w:t xml:space="preserve"> </w:t>
      </w:r>
    </w:p>
    <w:p w14:paraId="7EB568CC" w14:textId="2E505446" w:rsidR="00A60A2F" w:rsidRDefault="00B91616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(WH Mod NP VP(V NP Adv PP))</w:t>
      </w:r>
    </w:p>
    <w:p w14:paraId="1082536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*Where walk their dogs quickly in parks?</w:t>
      </w:r>
    </w:p>
    <w:p w14:paraId="6CDEC435" w14:textId="4037036B" w:rsidR="00B91616" w:rsidRDefault="00B91616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(WH VP(V NP Adv PP))</w:t>
      </w:r>
    </w:p>
    <w:p w14:paraId="72C70CB4" w14:textId="77777777" w:rsidR="00A60A2F" w:rsidRPr="004B0E36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 w:themeColor="text1"/>
          <w:highlight w:val="yellow"/>
        </w:rPr>
      </w:pPr>
      <w:r>
        <w:rPr>
          <w:rFonts w:ascii="Times New Roman" w:hAnsi="Times New Roman" w:cs="Times New Roman"/>
        </w:rPr>
        <w:t xml:space="preserve">(where the ‘*’ indicates ill-formedness). Furthermore, you should </w:t>
      </w:r>
      <w:r w:rsidRPr="004B0E36">
        <w:rPr>
          <w:rFonts w:ascii="Times New Roman" w:hAnsi="Times New Roman" w:cs="Times New Roman"/>
          <w:color w:val="000000" w:themeColor="text1"/>
          <w:highlight w:val="yellow"/>
        </w:rPr>
        <w:t>only extend the lexicon of</w:t>
      </w:r>
    </w:p>
    <w:p w14:paraId="593F579D" w14:textId="77777777" w:rsidR="00A60A2F" w:rsidRP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FF0000"/>
        </w:rPr>
      </w:pPr>
      <w:r w:rsidRPr="004B0E36">
        <w:rPr>
          <w:rFonts w:ascii="Times New Roman" w:hAnsi="Times New Roman" w:cs="Times New Roman"/>
          <w:color w:val="000000" w:themeColor="text1"/>
          <w:highlight w:val="yellow"/>
        </w:rPr>
        <w:t>this grammar with the words, who, what, where, should and will.</w:t>
      </w:r>
    </w:p>
    <w:p w14:paraId="6E11168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A60A2F">
        <w:rPr>
          <w:rFonts w:ascii="Times New Roman" w:hAnsi="Times New Roman" w:cs="Times New Roman"/>
          <w:b/>
        </w:rPr>
        <w:lastRenderedPageBreak/>
        <w:t>Note:</w:t>
      </w:r>
      <w:r>
        <w:rPr>
          <w:rFonts w:ascii="Times New Roman" w:hAnsi="Times New Roman" w:cs="Times New Roman"/>
        </w:rPr>
        <w:t xml:space="preserve"> You do </w:t>
      </w:r>
      <w:r w:rsidRPr="00A60A2F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need to account for verb endings due to person and tense (such as the</w:t>
      </w:r>
    </w:p>
    <w:p w14:paraId="209AE40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between walk, walked and walks). We will see how to deal with these later. This</w:t>
      </w:r>
    </w:p>
    <w:p w14:paraId="7129F0F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grammar uses </w:t>
      </w:r>
      <w:r w:rsidRPr="004B0E36">
        <w:rPr>
          <w:rFonts w:ascii="Times New Roman" w:hAnsi="Times New Roman" w:cs="Times New Roman"/>
          <w:color w:val="000000" w:themeColor="text1"/>
          <w:highlight w:val="yellow"/>
        </w:rPr>
        <w:t>plural nouns</w:t>
      </w:r>
      <w:r w:rsidRPr="004B0E3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so that you do not have to think about that. Nevertheless, some</w:t>
      </w:r>
    </w:p>
    <w:p w14:paraId="710E6EE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 will be nonsensical, although grammatical, e.g</w:t>
      </w:r>
      <w:r w:rsidRPr="004B0E36">
        <w:rPr>
          <w:rFonts w:ascii="Times New Roman" w:hAnsi="Times New Roman" w:cs="Times New Roman"/>
          <w:color w:val="FF0000"/>
        </w:rPr>
        <w:t>. Parks walk dogs in people</w:t>
      </w:r>
      <w:r>
        <w:rPr>
          <w:rFonts w:ascii="Times New Roman" w:hAnsi="Times New Roman" w:cs="Times New Roman"/>
        </w:rPr>
        <w:t>. This</w:t>
      </w:r>
    </w:p>
    <w:p w14:paraId="51C163DE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fine — </w:t>
      </w:r>
      <w:r w:rsidRPr="004B0E36">
        <w:rPr>
          <w:rFonts w:ascii="Times New Roman" w:hAnsi="Times New Roman" w:cs="Times New Roman"/>
          <w:color w:val="000000" w:themeColor="text1"/>
          <w:highlight w:val="yellow"/>
        </w:rPr>
        <w:t>what we are after here is grammaticality</w:t>
      </w:r>
      <w:r>
        <w:rPr>
          <w:rFonts w:ascii="Times New Roman" w:hAnsi="Times New Roman" w:cs="Times New Roman"/>
        </w:rPr>
        <w:t>.</w:t>
      </w:r>
    </w:p>
    <w:p w14:paraId="03210E4C" w14:textId="77777777" w:rsidR="00A60A2F" w:rsidRPr="004B0E36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FF0000"/>
        </w:rPr>
      </w:pPr>
      <w:r w:rsidRPr="00A60A2F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This grammar is so simple that it </w:t>
      </w:r>
      <w:r w:rsidRPr="004B0E36">
        <w:rPr>
          <w:rFonts w:ascii="Times New Roman" w:hAnsi="Times New Roman" w:cs="Times New Roman"/>
          <w:color w:val="FF0000"/>
        </w:rPr>
        <w:t xml:space="preserve">cannot attach </w:t>
      </w:r>
      <w:r w:rsidRPr="004B0E36">
        <w:rPr>
          <w:rFonts w:ascii="Times New Roman" w:hAnsi="Times New Roman" w:cs="Times New Roman"/>
          <w:color w:val="FF0000"/>
          <w:u w:val="double"/>
        </w:rPr>
        <w:t>in parks</w:t>
      </w:r>
      <w:r w:rsidRPr="004B0E36">
        <w:rPr>
          <w:rFonts w:ascii="Times New Roman" w:hAnsi="Times New Roman" w:cs="Times New Roman"/>
          <w:color w:val="FF0000"/>
        </w:rPr>
        <w:t xml:space="preserve"> to </w:t>
      </w:r>
      <w:r w:rsidRPr="004B0E36">
        <w:rPr>
          <w:rFonts w:ascii="Times New Roman" w:hAnsi="Times New Roman" w:cs="Times New Roman"/>
          <w:color w:val="FF0000"/>
          <w:u w:val="double"/>
        </w:rPr>
        <w:t>their dogs</w:t>
      </w:r>
      <w:r w:rsidRPr="004B0E36">
        <w:rPr>
          <w:rFonts w:ascii="Times New Roman" w:hAnsi="Times New Roman" w:cs="Times New Roman"/>
          <w:color w:val="FF0000"/>
        </w:rPr>
        <w:t xml:space="preserve"> (i.e., people</w:t>
      </w:r>
    </w:p>
    <w:p w14:paraId="262E3A8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4B0E36">
        <w:rPr>
          <w:rFonts w:ascii="Times New Roman" w:hAnsi="Times New Roman" w:cs="Times New Roman"/>
          <w:color w:val="FF0000"/>
        </w:rPr>
        <w:t>walking dogs that they keep in parks)</w:t>
      </w:r>
      <w:r>
        <w:rPr>
          <w:rFonts w:ascii="Times New Roman" w:hAnsi="Times New Roman" w:cs="Times New Roman"/>
        </w:rPr>
        <w:t>, although this is not how we would normally interpret</w:t>
      </w:r>
    </w:p>
    <w:p w14:paraId="5686FF8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sentence in English anyway. This is also good enough for our purposes.</w:t>
      </w:r>
    </w:p>
    <w:p w14:paraId="2B3DD9A0" w14:textId="781F4035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the source code of your grammar (in NLTK format) in a file called q1.txt.</w:t>
      </w:r>
    </w:p>
    <w:p w14:paraId="61EF2790" w14:textId="77777777" w:rsidR="00193BEB" w:rsidRDefault="00193BEB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7ED28B24" w14:textId="27D6DBF0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Grammar:</w:t>
      </w:r>
      <w:r w:rsidR="00F02E5B">
        <w:rPr>
          <w:rFonts w:ascii="Times New Roman" w:hAnsi="Times New Roman" w:cs="Times New Roman"/>
        </w:rPr>
        <w:tab/>
      </w:r>
      <w:r w:rsidR="00F02E5B">
        <w:rPr>
          <w:rFonts w:ascii="Times New Roman" w:hAnsi="Times New Roman" w:cs="Times New Roman"/>
        </w:rPr>
        <w:tab/>
      </w:r>
      <w:r w:rsidR="00F02E5B">
        <w:rPr>
          <w:rFonts w:ascii="Times New Roman" w:hAnsi="Times New Roman" w:cs="Times New Roman"/>
        </w:rPr>
        <w:tab/>
      </w:r>
      <w:r w:rsidR="00F02E5B">
        <w:rPr>
          <w:rFonts w:ascii="Times New Roman" w:hAnsi="Times New Roman" w:cs="Times New Roman"/>
        </w:rPr>
        <w:tab/>
      </w:r>
      <w:r w:rsidR="00F02E5B">
        <w:rPr>
          <w:rFonts w:ascii="Times New Roman" w:hAnsi="Times New Roman" w:cs="Times New Roman"/>
        </w:rPr>
        <w:tab/>
        <w:t>Lexicon:</w:t>
      </w:r>
    </w:p>
    <w:p w14:paraId="6E30D0DF" w14:textId="75019DBA" w:rsidR="00A60A2F" w:rsidRDefault="00F02E5B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-&gt;</w:t>
      </w:r>
      <w:r w:rsidR="00A60A2F">
        <w:rPr>
          <w:rFonts w:ascii="Times New Roman" w:hAnsi="Times New Roman" w:cs="Times New Roman"/>
        </w:rPr>
        <w:t xml:space="preserve"> NP VP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Det -&gt; the | their | your</w:t>
      </w:r>
    </w:p>
    <w:p w14:paraId="61C9F152" w14:textId="7D073568" w:rsidR="00A60A2F" w:rsidRDefault="00F02E5B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 -&gt;</w:t>
      </w:r>
      <w:r w:rsidR="00A60A2F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Adj -&gt; old | red | happy</w:t>
      </w:r>
    </w:p>
    <w:p w14:paraId="1B3BCFCD" w14:textId="245148E4" w:rsidR="00A60A2F" w:rsidRDefault="00F02E5B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</w:t>
      </w:r>
      <w:r w:rsidR="00A60A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-&gt; </w:t>
      </w:r>
      <w:r w:rsidR="00A60A2F">
        <w:rPr>
          <w:rFonts w:ascii="Times New Roman" w:hAnsi="Times New Roman" w:cs="Times New Roman"/>
        </w:rPr>
        <w:t>Det 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 -&gt; quickly | slowly</w:t>
      </w:r>
    </w:p>
    <w:p w14:paraId="609FAC5C" w14:textId="2068CCAD" w:rsidR="00A60A2F" w:rsidRDefault="00F02E5B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 -&gt;</w:t>
      </w:r>
      <w:r w:rsidR="00A60A2F">
        <w:rPr>
          <w:rFonts w:ascii="Times New Roman" w:hAnsi="Times New Roman" w:cs="Times New Roman"/>
        </w:rPr>
        <w:t xml:space="preserve"> Adj 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 -&gt; dogs | parks | statues | people</w:t>
      </w:r>
    </w:p>
    <w:p w14:paraId="68A42ACC" w14:textId="1A18616D" w:rsidR="00A60A2F" w:rsidRDefault="00F02E5B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 -&gt;</w:t>
      </w:r>
      <w:r w:rsidR="00A60A2F">
        <w:rPr>
          <w:rFonts w:ascii="Times New Roman" w:hAnsi="Times New Roman" w:cs="Times New Roman"/>
        </w:rPr>
        <w:t xml:space="preserve"> P NP</w:t>
      </w:r>
      <w:r w:rsidR="00ED1FD5">
        <w:rPr>
          <w:rFonts w:ascii="Times New Roman" w:hAnsi="Times New Roman" w:cs="Times New Roman"/>
        </w:rPr>
        <w:tab/>
      </w:r>
      <w:r w:rsidR="00ED1FD5">
        <w:rPr>
          <w:rFonts w:ascii="Times New Roman" w:hAnsi="Times New Roman" w:cs="Times New Roman"/>
        </w:rPr>
        <w:tab/>
      </w:r>
      <w:r w:rsidR="00ED1FD5">
        <w:rPr>
          <w:rFonts w:ascii="Times New Roman" w:hAnsi="Times New Roman" w:cs="Times New Roman"/>
        </w:rPr>
        <w:tab/>
      </w:r>
      <w:r w:rsidR="00ED1FD5">
        <w:rPr>
          <w:rFonts w:ascii="Times New Roman" w:hAnsi="Times New Roman" w:cs="Times New Roman"/>
        </w:rPr>
        <w:tab/>
      </w:r>
      <w:r w:rsidR="00ED1FD5">
        <w:rPr>
          <w:rFonts w:ascii="Times New Roman" w:hAnsi="Times New Roman" w:cs="Times New Roman"/>
        </w:rPr>
        <w:tab/>
        <w:t>V -&gt; race | walk |</w:t>
      </w:r>
      <w:r>
        <w:rPr>
          <w:rFonts w:ascii="Times New Roman" w:hAnsi="Times New Roman" w:cs="Times New Roman"/>
        </w:rPr>
        <w:t xml:space="preserve"> ate</w:t>
      </w:r>
    </w:p>
    <w:p w14:paraId="40A69670" w14:textId="51E612D0" w:rsidR="00D3674A" w:rsidRDefault="00CE059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 -&gt;</w:t>
      </w:r>
      <w:r w:rsidR="00A60A2F">
        <w:rPr>
          <w:rFonts w:ascii="Times New Roman" w:hAnsi="Times New Roman" w:cs="Times New Roman"/>
        </w:rPr>
        <w:t xml:space="preserve"> V Adv</w:t>
      </w:r>
      <w:r w:rsidR="00F02E5B">
        <w:rPr>
          <w:rFonts w:ascii="Times New Roman" w:hAnsi="Times New Roman" w:cs="Times New Roman"/>
        </w:rPr>
        <w:tab/>
      </w:r>
      <w:r w:rsidR="00F02E5B">
        <w:rPr>
          <w:rFonts w:ascii="Times New Roman" w:hAnsi="Times New Roman" w:cs="Times New Roman"/>
        </w:rPr>
        <w:tab/>
      </w:r>
      <w:r w:rsidR="00F02E5B">
        <w:rPr>
          <w:rFonts w:ascii="Times New Roman" w:hAnsi="Times New Roman" w:cs="Times New Roman"/>
        </w:rPr>
        <w:tab/>
      </w:r>
      <w:r w:rsidR="00F02E5B">
        <w:rPr>
          <w:rFonts w:ascii="Times New Roman" w:hAnsi="Times New Roman" w:cs="Times New Roman"/>
        </w:rPr>
        <w:tab/>
      </w:r>
      <w:r w:rsidR="00F02E5B">
        <w:rPr>
          <w:rFonts w:ascii="Times New Roman" w:hAnsi="Times New Roman" w:cs="Times New Roman"/>
        </w:rPr>
        <w:tab/>
        <w:t>P -&gt; in | to | on | under | with</w:t>
      </w:r>
    </w:p>
    <w:p w14:paraId="27E40990" w14:textId="0A8F0A61" w:rsidR="00EA05BA" w:rsidRDefault="00CE059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FFC000"/>
        </w:rPr>
      </w:pPr>
      <w:r>
        <w:rPr>
          <w:rFonts w:ascii="Times New Roman" w:hAnsi="Times New Roman" w:cs="Times New Roman"/>
        </w:rPr>
        <w:t>VP -&gt;</w:t>
      </w:r>
      <w:r w:rsidR="00A60A2F">
        <w:rPr>
          <w:rFonts w:ascii="Times New Roman" w:hAnsi="Times New Roman" w:cs="Times New Roman"/>
        </w:rPr>
        <w:t xml:space="preserve"> V NP Adv</w:t>
      </w:r>
      <w:r w:rsidR="00D3674A">
        <w:rPr>
          <w:rFonts w:ascii="Times New Roman" w:hAnsi="Times New Roman" w:cs="Times New Roman"/>
        </w:rPr>
        <w:tab/>
      </w:r>
      <w:r w:rsidR="00C6000E">
        <w:rPr>
          <w:rFonts w:ascii="Times New Roman" w:hAnsi="Times New Roman" w:cs="Times New Roman"/>
        </w:rPr>
        <w:tab/>
      </w:r>
      <w:r w:rsidR="00C6000E">
        <w:rPr>
          <w:rFonts w:ascii="Times New Roman" w:hAnsi="Times New Roman" w:cs="Times New Roman"/>
        </w:rPr>
        <w:tab/>
      </w:r>
      <w:r w:rsidR="00C6000E">
        <w:rPr>
          <w:rFonts w:ascii="Times New Roman" w:hAnsi="Times New Roman" w:cs="Times New Roman"/>
        </w:rPr>
        <w:tab/>
      </w:r>
      <w:r w:rsidR="00E51200">
        <w:rPr>
          <w:rFonts w:ascii="Times New Roman" w:hAnsi="Times New Roman" w:cs="Times New Roman"/>
          <w:color w:val="FFC000"/>
        </w:rPr>
        <w:t>WH</w:t>
      </w:r>
      <w:r w:rsidR="00EA05BA">
        <w:rPr>
          <w:rFonts w:ascii="Times New Roman" w:hAnsi="Times New Roman" w:cs="Times New Roman"/>
          <w:color w:val="FFC000"/>
        </w:rPr>
        <w:t>O</w:t>
      </w:r>
      <w:r w:rsidR="00E51200">
        <w:rPr>
          <w:rFonts w:ascii="Times New Roman" w:hAnsi="Times New Roman" w:cs="Times New Roman"/>
          <w:color w:val="FFC000"/>
        </w:rPr>
        <w:t xml:space="preserve"> -&gt; who</w:t>
      </w:r>
      <w:r w:rsidR="00EA05BA">
        <w:rPr>
          <w:rFonts w:ascii="Times New Roman" w:hAnsi="Times New Roman" w:cs="Times New Roman"/>
          <w:color w:val="FFC000"/>
        </w:rPr>
        <w:tab/>
      </w:r>
    </w:p>
    <w:p w14:paraId="7E5F6BD6" w14:textId="4F9EF65D" w:rsidR="00EA05BA" w:rsidRDefault="00C6000E" w:rsidP="00C6000E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FFC000"/>
        </w:rPr>
      </w:pPr>
      <w:r>
        <w:rPr>
          <w:rFonts w:ascii="Times New Roman" w:hAnsi="Times New Roman" w:cs="Times New Roman"/>
        </w:rPr>
        <w:t>VP -&gt; V NP Adv PP</w:t>
      </w:r>
      <w:r>
        <w:rPr>
          <w:rFonts w:ascii="Times New Roman" w:hAnsi="Times New Roman" w:cs="Times New Roman"/>
          <w:color w:val="FFC000"/>
        </w:rPr>
        <w:t xml:space="preserve"> </w:t>
      </w:r>
      <w:r>
        <w:rPr>
          <w:rFonts w:ascii="Times New Roman" w:hAnsi="Times New Roman" w:cs="Times New Roman"/>
          <w:color w:val="FFC000"/>
        </w:rPr>
        <w:tab/>
      </w:r>
      <w:r>
        <w:rPr>
          <w:rFonts w:ascii="Times New Roman" w:hAnsi="Times New Roman" w:cs="Times New Roman"/>
          <w:color w:val="FFC000"/>
        </w:rPr>
        <w:tab/>
      </w:r>
      <w:r>
        <w:rPr>
          <w:rFonts w:ascii="Times New Roman" w:hAnsi="Times New Roman" w:cs="Times New Roman"/>
          <w:color w:val="FFC000"/>
        </w:rPr>
        <w:tab/>
      </w:r>
      <w:r>
        <w:rPr>
          <w:rFonts w:ascii="Times New Roman" w:hAnsi="Times New Roman" w:cs="Times New Roman"/>
          <w:color w:val="FFC000"/>
        </w:rPr>
        <w:tab/>
      </w:r>
      <w:r w:rsidR="00EA05BA">
        <w:rPr>
          <w:rFonts w:ascii="Times New Roman" w:hAnsi="Times New Roman" w:cs="Times New Roman"/>
          <w:color w:val="FFC000"/>
        </w:rPr>
        <w:t xml:space="preserve">WHAT -&gt; what </w:t>
      </w:r>
    </w:p>
    <w:p w14:paraId="221E42A5" w14:textId="2DB8DC31" w:rsidR="00A60A2F" w:rsidRPr="00293D7D" w:rsidRDefault="00EA05BA" w:rsidP="00EA05BA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0"/>
        <w:rPr>
          <w:rFonts w:ascii="Times New Roman" w:hAnsi="Times New Roman" w:cs="Times New Roman"/>
          <w:lang w:val="en-CA" w:eastAsia="zh-CN"/>
        </w:rPr>
      </w:pPr>
      <w:r>
        <w:rPr>
          <w:rFonts w:ascii="Times New Roman" w:hAnsi="Times New Roman" w:cs="Times New Roman"/>
          <w:color w:val="FFC000"/>
        </w:rPr>
        <w:t>WHERE -&gt; where</w:t>
      </w:r>
      <w:r w:rsidR="00D3674A">
        <w:rPr>
          <w:rFonts w:ascii="Times New Roman" w:hAnsi="Times New Roman" w:cs="Times New Roman"/>
        </w:rPr>
        <w:tab/>
      </w:r>
      <w:r w:rsidR="00D3674A">
        <w:rPr>
          <w:rFonts w:ascii="Times New Roman" w:hAnsi="Times New Roman" w:cs="Times New Roman"/>
        </w:rPr>
        <w:tab/>
      </w:r>
    </w:p>
    <w:p w14:paraId="0E601EBD" w14:textId="205E3351" w:rsidR="00F02E5B" w:rsidRDefault="004164AA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6000E">
        <w:rPr>
          <w:rFonts w:ascii="Times New Roman" w:hAnsi="Times New Roman" w:cs="Times New Roman"/>
        </w:rPr>
        <w:tab/>
      </w:r>
      <w:r w:rsidR="00C600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C000"/>
        </w:rPr>
        <w:t>Mod -&gt; will | should</w:t>
      </w:r>
    </w:p>
    <w:p w14:paraId="3C85AFB8" w14:textId="3DE6E55E" w:rsidR="00F55BD4" w:rsidRDefault="00C413C9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70C0"/>
          <w:lang w:val="en-CA" w:eastAsia="zh-CN"/>
        </w:rPr>
      </w:pPr>
      <w:r>
        <w:rPr>
          <w:rFonts w:ascii="Times New Roman" w:hAnsi="Times New Roman" w:cs="Times New Roman"/>
          <w:color w:val="0070C0"/>
          <w:lang w:val="en-CA" w:eastAsia="zh-CN"/>
        </w:rPr>
        <w:t>S -&gt; VP</w:t>
      </w:r>
    </w:p>
    <w:p w14:paraId="48C18A24" w14:textId="11F692F0" w:rsidR="00A60A2F" w:rsidRDefault="00643875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70C0"/>
          <w:lang w:val="en-CA" w:eastAsia="zh-CN"/>
        </w:rPr>
      </w:pPr>
      <w:r>
        <w:rPr>
          <w:rFonts w:ascii="Times New Roman" w:hAnsi="Times New Roman" w:cs="Times New Roman"/>
          <w:color w:val="0070C0"/>
          <w:lang w:val="en-CA" w:eastAsia="zh-CN"/>
        </w:rPr>
        <w:t>S -&gt; WHO VP</w:t>
      </w:r>
    </w:p>
    <w:p w14:paraId="455BC980" w14:textId="39CFB296" w:rsidR="00C73CA2" w:rsidRDefault="00C73CA2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70C0"/>
          <w:lang w:val="en-CA" w:eastAsia="zh-CN"/>
        </w:rPr>
      </w:pPr>
      <w:r>
        <w:rPr>
          <w:rFonts w:ascii="Times New Roman" w:hAnsi="Times New Roman" w:cs="Times New Roman"/>
          <w:color w:val="0070C0"/>
          <w:lang w:val="en-CA" w:eastAsia="zh-CN"/>
        </w:rPr>
        <w:t>S -&gt; WHAT WILL NP VP PP</w:t>
      </w:r>
      <w:r w:rsidR="00B55B1E">
        <w:rPr>
          <w:rFonts w:ascii="Times New Roman" w:hAnsi="Times New Roman" w:cs="Times New Roman"/>
          <w:color w:val="0070C0"/>
          <w:lang w:val="en-CA" w:eastAsia="zh-CN"/>
        </w:rPr>
        <w:t xml:space="preserve"> -&gt; WH</w:t>
      </w:r>
      <w:r w:rsidR="00821416">
        <w:rPr>
          <w:rFonts w:ascii="Times New Roman" w:hAnsi="Times New Roman" w:cs="Times New Roman"/>
          <w:color w:val="0070C0"/>
          <w:lang w:val="en-CA" w:eastAsia="zh-CN"/>
        </w:rPr>
        <w:t>AT</w:t>
      </w:r>
      <w:r w:rsidR="00B55B1E">
        <w:rPr>
          <w:rFonts w:ascii="Times New Roman" w:hAnsi="Times New Roman" w:cs="Times New Roman"/>
          <w:color w:val="0070C0"/>
          <w:lang w:val="en-CA" w:eastAsia="zh-CN"/>
        </w:rPr>
        <w:t xml:space="preserve"> Mod NP VP PP</w:t>
      </w:r>
    </w:p>
    <w:p w14:paraId="6D4E00E6" w14:textId="7002E587" w:rsidR="00C73CA2" w:rsidRDefault="00F55BD4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70C0"/>
          <w:lang w:val="en-CA" w:eastAsia="zh-CN"/>
        </w:rPr>
      </w:pPr>
      <w:r>
        <w:rPr>
          <w:rFonts w:ascii="Times New Roman" w:hAnsi="Times New Roman" w:cs="Times New Roman"/>
          <w:color w:val="0070C0"/>
          <w:lang w:val="en-CA" w:eastAsia="zh-CN"/>
        </w:rPr>
        <w:t>S -&gt; WHERE SHOULD NP VP</w:t>
      </w:r>
      <w:r w:rsidR="00B55B1E">
        <w:rPr>
          <w:rFonts w:ascii="Times New Roman" w:hAnsi="Times New Roman" w:cs="Times New Roman"/>
          <w:color w:val="0070C0"/>
          <w:lang w:val="en-CA" w:eastAsia="zh-CN"/>
        </w:rPr>
        <w:t xml:space="preserve"> -&gt; WH</w:t>
      </w:r>
      <w:r w:rsidR="00821416">
        <w:rPr>
          <w:rFonts w:ascii="Times New Roman" w:hAnsi="Times New Roman" w:cs="Times New Roman"/>
          <w:color w:val="0070C0"/>
          <w:lang w:val="en-CA" w:eastAsia="zh-CN"/>
        </w:rPr>
        <w:t>ERE</w:t>
      </w:r>
      <w:r w:rsidR="00B55B1E">
        <w:rPr>
          <w:rFonts w:ascii="Times New Roman" w:hAnsi="Times New Roman" w:cs="Times New Roman"/>
          <w:color w:val="0070C0"/>
          <w:lang w:val="en-CA" w:eastAsia="zh-CN"/>
        </w:rPr>
        <w:t xml:space="preserve"> Mod NP VP</w:t>
      </w:r>
    </w:p>
    <w:p w14:paraId="0F34C0D8" w14:textId="056D6B8E" w:rsidR="00F55BD4" w:rsidRPr="00643875" w:rsidRDefault="00F55BD4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70C0"/>
          <w:lang w:val="en-CA" w:eastAsia="zh-CN"/>
        </w:rPr>
      </w:pPr>
      <w:r>
        <w:rPr>
          <w:rFonts w:ascii="Times New Roman" w:hAnsi="Times New Roman" w:cs="Times New Roman"/>
          <w:color w:val="0070C0"/>
          <w:lang w:val="en-CA" w:eastAsia="zh-CN"/>
        </w:rPr>
        <w:t xml:space="preserve">S -&gt; </w:t>
      </w:r>
      <w:r w:rsidR="00B55B1E">
        <w:rPr>
          <w:rFonts w:ascii="Times New Roman" w:hAnsi="Times New Roman" w:cs="Times New Roman"/>
          <w:color w:val="0070C0"/>
          <w:lang w:val="en-CA" w:eastAsia="zh-CN"/>
        </w:rPr>
        <w:t>(</w:t>
      </w:r>
      <w:r>
        <w:rPr>
          <w:rFonts w:ascii="Times New Roman" w:hAnsi="Times New Roman" w:cs="Times New Roman"/>
          <w:color w:val="0070C0"/>
          <w:lang w:val="en-CA" w:eastAsia="zh-CN"/>
        </w:rPr>
        <w:t>SHOULD NP VP</w:t>
      </w:r>
      <w:r w:rsidR="00B55B1E">
        <w:rPr>
          <w:rFonts w:ascii="Times New Roman" w:hAnsi="Times New Roman" w:cs="Times New Roman"/>
          <w:color w:val="0070C0"/>
          <w:lang w:val="en-CA" w:eastAsia="zh-CN"/>
        </w:rPr>
        <w:t>) -&gt; Mod NP VP</w:t>
      </w:r>
    </w:p>
    <w:p w14:paraId="0476CF62" w14:textId="77777777" w:rsidR="00643875" w:rsidRPr="00970C41" w:rsidRDefault="00643875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lang w:val="en-CA" w:eastAsia="zh-CN"/>
        </w:rPr>
      </w:pPr>
    </w:p>
    <w:p w14:paraId="43DD5DB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2. Playing with NLTK [6 marks]</w:t>
      </w:r>
    </w:p>
    <w:p w14:paraId="1E604E9B" w14:textId="7E220964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out the </w:t>
      </w:r>
      <w:r w:rsidR="00A94E42" w:rsidRPr="00B454D3">
        <w:rPr>
          <w:rFonts w:ascii="Times New Roman" w:hAnsi="Times New Roman" w:cs="Times New Roman"/>
          <w:color w:val="FF0000"/>
          <w:highlight w:val="yellow"/>
        </w:rPr>
        <w:t xml:space="preserve">shift-reduce parser demos </w:t>
      </w:r>
      <w:r>
        <w:rPr>
          <w:rFonts w:ascii="Times New Roman" w:hAnsi="Times New Roman" w:cs="Times New Roman"/>
        </w:rPr>
        <w:t xml:space="preserve">and </w:t>
      </w:r>
      <w:r w:rsidR="00A94E42" w:rsidRPr="00B454D3">
        <w:rPr>
          <w:rFonts w:ascii="Times New Roman" w:hAnsi="Times New Roman" w:cs="Times New Roman"/>
          <w:color w:val="FF0000"/>
          <w:highlight w:val="yellow"/>
        </w:rPr>
        <w:t>interactive recursive-descent</w:t>
      </w:r>
      <w:r w:rsidR="00A94E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NLTK (nltk.</w:t>
      </w:r>
    </w:p>
    <w:p w14:paraId="6FB45B1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app.srparser(),nltk.app.rdparser()), and answer the following questions.</w:t>
      </w:r>
    </w:p>
    <w:p w14:paraId="423CCC8D" w14:textId="77777777" w:rsidR="00B454D3" w:rsidRDefault="00A60A2F" w:rsidP="00B454D3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454D3">
        <w:rPr>
          <w:rFonts w:ascii="Times New Roman" w:hAnsi="Times New Roman" w:cs="Times New Roman"/>
        </w:rPr>
        <w:t xml:space="preserve">With the </w:t>
      </w:r>
      <w:r w:rsidRPr="00B454D3">
        <w:rPr>
          <w:rFonts w:ascii="Times New Roman" w:hAnsi="Times New Roman" w:cs="Times New Roman"/>
          <w:highlight w:val="yellow"/>
        </w:rPr>
        <w:t>shift-reduce parser and its default grammar</w:t>
      </w:r>
      <w:r w:rsidR="00B454D3">
        <w:rPr>
          <w:rFonts w:ascii="Times New Roman" w:hAnsi="Times New Roman" w:cs="Times New Roman"/>
        </w:rPr>
        <w:t>, parse the sentence:</w:t>
      </w:r>
    </w:p>
    <w:p w14:paraId="189762C8" w14:textId="77777777" w:rsidR="00B454D3" w:rsidRDefault="00A60A2F" w:rsidP="00B454D3">
      <w:pPr>
        <w:pStyle w:val="ListParagraph"/>
        <w:widowControl w:val="0"/>
        <w:suppressAutoHyphens w:val="0"/>
        <w:autoSpaceDE w:val="0"/>
        <w:autoSpaceDN w:val="0"/>
        <w:adjustRightInd w:val="0"/>
        <w:spacing w:line="240" w:lineRule="auto"/>
        <w:ind w:left="1080" w:firstLine="0"/>
        <w:rPr>
          <w:rFonts w:ascii="Times New Roman" w:hAnsi="Times New Roman" w:cs="Times New Roman"/>
        </w:rPr>
      </w:pPr>
      <w:r w:rsidRPr="00B454D3">
        <w:rPr>
          <w:rFonts w:ascii="Times New Roman" w:hAnsi="Times New Roman" w:cs="Times New Roman"/>
          <w:i/>
        </w:rPr>
        <w:t>my dog saw a</w:t>
      </w:r>
      <w:r w:rsidR="00B454D3" w:rsidRPr="00B454D3">
        <w:rPr>
          <w:rFonts w:ascii="Times New Roman" w:hAnsi="Times New Roman" w:cs="Times New Roman"/>
          <w:i/>
        </w:rPr>
        <w:t xml:space="preserve"> </w:t>
      </w:r>
      <w:r w:rsidRPr="00B454D3">
        <w:rPr>
          <w:rFonts w:ascii="Times New Roman" w:hAnsi="Times New Roman" w:cs="Times New Roman"/>
          <w:i/>
        </w:rPr>
        <w:t>man with a statue in the park</w:t>
      </w:r>
      <w:r w:rsidRPr="00B454D3">
        <w:rPr>
          <w:rFonts w:ascii="Times New Roman" w:hAnsi="Times New Roman" w:cs="Times New Roman"/>
        </w:rPr>
        <w:t xml:space="preserve"> </w:t>
      </w:r>
    </w:p>
    <w:p w14:paraId="3A049245" w14:textId="77777777" w:rsidR="00B454D3" w:rsidRDefault="00A60A2F" w:rsidP="00B454D3">
      <w:pPr>
        <w:pStyle w:val="ListParagraph"/>
        <w:widowControl w:val="0"/>
        <w:suppressAutoHyphens w:val="0"/>
        <w:autoSpaceDE w:val="0"/>
        <w:autoSpaceDN w:val="0"/>
        <w:adjustRightInd w:val="0"/>
        <w:spacing w:line="240" w:lineRule="auto"/>
        <w:ind w:left="1080" w:firstLine="0"/>
        <w:rPr>
          <w:rFonts w:ascii="Times New Roman" w:hAnsi="Times New Roman" w:cs="Times New Roman"/>
        </w:rPr>
      </w:pPr>
      <w:r w:rsidRPr="00B454D3">
        <w:rPr>
          <w:rFonts w:ascii="Times New Roman" w:hAnsi="Times New Roman" w:cs="Times New Roman"/>
        </w:rPr>
        <w:t>as many different ways as you can. How many trees are</w:t>
      </w:r>
      <w:r w:rsidR="00B454D3">
        <w:rPr>
          <w:rFonts w:ascii="Times New Roman" w:hAnsi="Times New Roman" w:cs="Times New Roman"/>
        </w:rPr>
        <w:t xml:space="preserve"> </w:t>
      </w:r>
      <w:r w:rsidRPr="00B454D3">
        <w:rPr>
          <w:rFonts w:ascii="Times New Roman" w:hAnsi="Times New Roman" w:cs="Times New Roman"/>
        </w:rPr>
        <w:t>there?</w:t>
      </w:r>
    </w:p>
    <w:p w14:paraId="5AC50378" w14:textId="7E67C966" w:rsidR="00B454D3" w:rsidRPr="00B454D3" w:rsidRDefault="00A60A2F" w:rsidP="00B454D3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454D3">
        <w:rPr>
          <w:rFonts w:ascii="Times New Roman" w:hAnsi="Times New Roman" w:cs="Times New Roman"/>
        </w:rPr>
        <w:t xml:space="preserve">The default grammar with the </w:t>
      </w:r>
      <w:r w:rsidRPr="00B454D3">
        <w:rPr>
          <w:rFonts w:ascii="Times New Roman" w:hAnsi="Times New Roman" w:cs="Times New Roman"/>
          <w:highlight w:val="yellow"/>
        </w:rPr>
        <w:t>shift-reduce parser</w:t>
      </w:r>
      <w:r w:rsidR="00B454D3" w:rsidRPr="00B454D3">
        <w:rPr>
          <w:rFonts w:ascii="Times New Roman" w:hAnsi="Times New Roman" w:cs="Times New Roman"/>
        </w:rPr>
        <w:t xml:space="preserve"> includes the rule NP -&gt;</w:t>
      </w:r>
      <w:r w:rsidRPr="00B454D3">
        <w:rPr>
          <w:rFonts w:ascii="Times New Roman" w:hAnsi="Times New Roman" w:cs="Times New Roman"/>
        </w:rPr>
        <w:t xml:space="preserve"> NP PP, but</w:t>
      </w:r>
    </w:p>
    <w:p w14:paraId="1474901C" w14:textId="5CB0CCD5" w:rsidR="00B454D3" w:rsidRDefault="00A60A2F" w:rsidP="00B454D3">
      <w:pPr>
        <w:pStyle w:val="ListParagraph"/>
        <w:widowControl w:val="0"/>
        <w:suppressAutoHyphens w:val="0"/>
        <w:autoSpaceDE w:val="0"/>
        <w:autoSpaceDN w:val="0"/>
        <w:adjustRightInd w:val="0"/>
        <w:spacing w:line="240" w:lineRule="auto"/>
        <w:ind w:left="1080" w:firstLine="0"/>
        <w:rPr>
          <w:rFonts w:ascii="Times New Roman" w:hAnsi="Times New Roman" w:cs="Times New Roman"/>
        </w:rPr>
      </w:pPr>
      <w:r w:rsidRPr="00B454D3">
        <w:rPr>
          <w:rFonts w:ascii="Times New Roman" w:hAnsi="Times New Roman" w:cs="Times New Roman"/>
        </w:rPr>
        <w:t xml:space="preserve">that of the </w:t>
      </w:r>
      <w:r w:rsidRPr="00B454D3">
        <w:rPr>
          <w:rFonts w:ascii="Times New Roman" w:hAnsi="Times New Roman" w:cs="Times New Roman"/>
          <w:highlight w:val="yellow"/>
        </w:rPr>
        <w:t>recursive-descent parser does not</w:t>
      </w:r>
      <w:r w:rsidRPr="00B454D3">
        <w:rPr>
          <w:rFonts w:ascii="Times New Roman" w:hAnsi="Times New Roman" w:cs="Times New Roman"/>
        </w:rPr>
        <w:t>. Replace the NP rule of the latter</w:t>
      </w:r>
      <w:r w:rsidR="009E6A9A">
        <w:rPr>
          <w:rFonts w:ascii="Times New Roman" w:hAnsi="Times New Roman" w:cs="Times New Roman"/>
        </w:rPr>
        <w:t xml:space="preserve"> (recursive-descent)</w:t>
      </w:r>
      <w:r w:rsidRPr="00B454D3">
        <w:rPr>
          <w:rFonts w:ascii="Times New Roman" w:hAnsi="Times New Roman" w:cs="Times New Roman"/>
        </w:rPr>
        <w:t xml:space="preserve"> with this</w:t>
      </w:r>
      <w:r w:rsidR="00B45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rule:</w:t>
      </w:r>
      <w:r w:rsidR="00B454D3">
        <w:rPr>
          <w:rFonts w:ascii="Times New Roman" w:hAnsi="Times New Roman" w:cs="Times New Roman"/>
        </w:rPr>
        <w:t xml:space="preserve"> NP -&gt;  NP PP |</w:t>
      </w:r>
      <w:r>
        <w:rPr>
          <w:rFonts w:ascii="Times New Roman" w:hAnsi="Times New Roman" w:cs="Times New Roman"/>
        </w:rPr>
        <w:t xml:space="preserve"> Det N</w:t>
      </w:r>
    </w:p>
    <w:p w14:paraId="1A099CC7" w14:textId="77777777" w:rsidR="00B454D3" w:rsidRDefault="00A60A2F" w:rsidP="00B454D3">
      <w:pPr>
        <w:pStyle w:val="ListParagraph"/>
        <w:widowControl w:val="0"/>
        <w:suppressAutoHyphens w:val="0"/>
        <w:autoSpaceDE w:val="0"/>
        <w:autoSpaceDN w:val="0"/>
        <w:adjustRightInd w:val="0"/>
        <w:spacing w:line="240" w:lineRule="auto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parse the default sentence. What happens? Now try:</w:t>
      </w:r>
    </w:p>
    <w:p w14:paraId="258B53FB" w14:textId="77777777" w:rsidR="00B454D3" w:rsidRDefault="00B454D3" w:rsidP="00B454D3">
      <w:pPr>
        <w:pStyle w:val="ListParagraph"/>
        <w:widowControl w:val="0"/>
        <w:suppressAutoHyphens w:val="0"/>
        <w:autoSpaceDE w:val="0"/>
        <w:autoSpaceDN w:val="0"/>
        <w:adjustRightInd w:val="0"/>
        <w:spacing w:line="240" w:lineRule="auto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 -&gt; Det N |</w:t>
      </w:r>
      <w:r w:rsidR="00A60A2F">
        <w:rPr>
          <w:rFonts w:ascii="Times New Roman" w:hAnsi="Times New Roman" w:cs="Times New Roman"/>
        </w:rPr>
        <w:t xml:space="preserve"> NP PP</w:t>
      </w:r>
    </w:p>
    <w:p w14:paraId="3A2F1CD4" w14:textId="77777777" w:rsidR="00B454D3" w:rsidRDefault="00A60A2F" w:rsidP="00B454D3">
      <w:pPr>
        <w:pStyle w:val="ListParagraph"/>
        <w:widowControl w:val="0"/>
        <w:suppressAutoHyphens w:val="0"/>
        <w:autoSpaceDE w:val="0"/>
        <w:autoSpaceDN w:val="0"/>
        <w:adjustRightInd w:val="0"/>
        <w:spacing w:line="240" w:lineRule="auto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this order change an adequate solution in general?</w:t>
      </w:r>
    </w:p>
    <w:p w14:paraId="09C6868D" w14:textId="3C71B1C1" w:rsidR="00A60A2F" w:rsidRPr="00B454D3" w:rsidRDefault="00A60A2F" w:rsidP="00B454D3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B454D3">
        <w:rPr>
          <w:rFonts w:ascii="Times New Roman" w:hAnsi="Times New Roman" w:cs="Times New Roman"/>
        </w:rPr>
        <w:t>Submit your answers in a file called q2.txt.</w:t>
      </w:r>
    </w:p>
    <w:p w14:paraId="20248D0A" w14:textId="65F9F44B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35438CD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3. A simple context-free grammar of English [30 marks]</w:t>
      </w:r>
    </w:p>
    <w:p w14:paraId="7B7F675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task is to develop two </w:t>
      </w:r>
      <w:r w:rsidRPr="008E5474">
        <w:rPr>
          <w:rFonts w:ascii="Times New Roman" w:hAnsi="Times New Roman" w:cs="Times New Roman"/>
          <w:highlight w:val="yellow"/>
        </w:rPr>
        <w:t>context-free grammars</w:t>
      </w:r>
      <w:r>
        <w:rPr>
          <w:rFonts w:ascii="Times New Roman" w:hAnsi="Times New Roman" w:cs="Times New Roman"/>
        </w:rPr>
        <w:t xml:space="preserve"> for the </w:t>
      </w:r>
      <w:r w:rsidRPr="00253967">
        <w:rPr>
          <w:rFonts w:ascii="Times New Roman" w:hAnsi="Times New Roman" w:cs="Times New Roman"/>
          <w:highlight w:val="yellow"/>
        </w:rPr>
        <w:t>chart parser in NLTK</w:t>
      </w:r>
      <w:r>
        <w:rPr>
          <w:rFonts w:ascii="Times New Roman" w:hAnsi="Times New Roman" w:cs="Times New Roman"/>
        </w:rPr>
        <w:t>, each covering</w:t>
      </w:r>
    </w:p>
    <w:p w14:paraId="61ABDD14" w14:textId="77777777" w:rsidR="00A60A2F" w:rsidRPr="00267A7B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an interesting and not-entirely-trivial subset of English, along with </w:t>
      </w:r>
      <w:r w:rsidRPr="00267A7B">
        <w:rPr>
          <w:rFonts w:ascii="Times New Roman" w:hAnsi="Times New Roman" w:cs="Times New Roman"/>
          <w:highlight w:val="yellow"/>
        </w:rPr>
        <w:t>a lexicon</w:t>
      </w:r>
      <w:r>
        <w:rPr>
          <w:rFonts w:ascii="Times New Roman" w:hAnsi="Times New Roman" w:cs="Times New Roman"/>
        </w:rPr>
        <w:t xml:space="preserve"> and </w:t>
      </w:r>
      <w:r w:rsidRPr="00267A7B">
        <w:rPr>
          <w:rFonts w:ascii="Times New Roman" w:hAnsi="Times New Roman" w:cs="Times New Roman"/>
          <w:highlight w:val="yellow"/>
        </w:rPr>
        <w:t>a set</w:t>
      </w:r>
    </w:p>
    <w:p w14:paraId="194D20E9" w14:textId="77777777" w:rsidR="00A60A2F" w:rsidRPr="00B0760E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highlight w:val="yellow"/>
        </w:rPr>
      </w:pPr>
      <w:r w:rsidRPr="00267A7B">
        <w:rPr>
          <w:rFonts w:ascii="Times New Roman" w:hAnsi="Times New Roman" w:cs="Times New Roman"/>
          <w:highlight w:val="yellow"/>
        </w:rPr>
        <w:t>of test sentences</w:t>
      </w:r>
      <w:r>
        <w:rPr>
          <w:rFonts w:ascii="Times New Roman" w:hAnsi="Times New Roman" w:cs="Times New Roman"/>
        </w:rPr>
        <w:t xml:space="preserve">. In the first step, you’ll </w:t>
      </w:r>
      <w:r w:rsidRPr="00B0760E">
        <w:rPr>
          <w:rFonts w:ascii="Times New Roman" w:hAnsi="Times New Roman" w:cs="Times New Roman"/>
          <w:highlight w:val="yellow"/>
        </w:rPr>
        <w:t>build a base</w:t>
      </w:r>
      <w:r>
        <w:rPr>
          <w:rFonts w:ascii="Times New Roman" w:hAnsi="Times New Roman" w:cs="Times New Roman"/>
        </w:rPr>
        <w:t xml:space="preserve">, which you’ll </w:t>
      </w:r>
      <w:r w:rsidRPr="00B0760E">
        <w:rPr>
          <w:rFonts w:ascii="Times New Roman" w:hAnsi="Times New Roman" w:cs="Times New Roman"/>
          <w:highlight w:val="yellow"/>
        </w:rPr>
        <w:t>then use for separate</w:t>
      </w:r>
    </w:p>
    <w:p w14:paraId="3EF4398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B0760E">
        <w:rPr>
          <w:rFonts w:ascii="Times New Roman" w:hAnsi="Times New Roman" w:cs="Times New Roman"/>
          <w:highlight w:val="yellow"/>
        </w:rPr>
        <w:t>grammars</w:t>
      </w:r>
      <w:r>
        <w:rPr>
          <w:rFonts w:ascii="Times New Roman" w:hAnsi="Times New Roman" w:cs="Times New Roman"/>
        </w:rPr>
        <w:t xml:space="preserve"> in each of the next two steps. </w:t>
      </w:r>
      <w:r w:rsidRPr="00B0760E">
        <w:rPr>
          <w:rFonts w:ascii="Times New Roman" w:hAnsi="Times New Roman" w:cs="Times New Roman"/>
          <w:highlight w:val="yellow"/>
        </w:rPr>
        <w:t>After testing your grammars</w:t>
      </w:r>
      <w:r>
        <w:rPr>
          <w:rFonts w:ascii="Times New Roman" w:hAnsi="Times New Roman" w:cs="Times New Roman"/>
        </w:rPr>
        <w:t xml:space="preserve">, you’ll write a </w:t>
      </w:r>
      <w:r w:rsidRPr="00067302">
        <w:rPr>
          <w:rFonts w:ascii="Times New Roman" w:hAnsi="Times New Roman" w:cs="Times New Roman"/>
          <w:highlight w:val="yellow"/>
        </w:rPr>
        <w:t>report</w:t>
      </w:r>
    </w:p>
    <w:p w14:paraId="3A50A4D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067302">
        <w:rPr>
          <w:rFonts w:ascii="Times New Roman" w:hAnsi="Times New Roman" w:cs="Times New Roman"/>
          <w:highlight w:val="yellow"/>
        </w:rPr>
        <w:lastRenderedPageBreak/>
        <w:t>on what they can and can’t do</w:t>
      </w:r>
      <w:r>
        <w:rPr>
          <w:rFonts w:ascii="Times New Roman" w:hAnsi="Times New Roman" w:cs="Times New Roman"/>
        </w:rPr>
        <w:t>.</w:t>
      </w:r>
    </w:p>
    <w:p w14:paraId="42CFFAE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3.1 Very simple sentences</w:t>
      </w:r>
    </w:p>
    <w:p w14:paraId="3E6BC7C9" w14:textId="126DF4BF" w:rsidR="00343B15" w:rsidRDefault="00A60A2F" w:rsidP="00343B15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To get started, begin with </w:t>
      </w:r>
      <w:r w:rsidRPr="00343B15">
        <w:rPr>
          <w:rFonts w:ascii="Times New Roman" w:hAnsi="Times New Roman" w:cs="Times New Roman"/>
          <w:color w:val="FF0000"/>
        </w:rPr>
        <w:t xml:space="preserve">very simple sentences consisting of </w:t>
      </w:r>
    </w:p>
    <w:p w14:paraId="1F52F85D" w14:textId="77777777" w:rsidR="00343B15" w:rsidRPr="00BC240E" w:rsidRDefault="00343B15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lang w:val="en-CA" w:eastAsia="zh-CN"/>
        </w:rPr>
      </w:pPr>
      <w:r>
        <w:rPr>
          <w:rFonts w:ascii="Times New Roman" w:hAnsi="Times New Roman" w:cs="Times New Roman"/>
          <w:color w:val="FF0000"/>
        </w:rPr>
        <w:t>[</w:t>
      </w:r>
      <w:r w:rsidRPr="00343B15">
        <w:rPr>
          <w:rFonts w:ascii="Times New Roman" w:hAnsi="Times New Roman" w:cs="Times New Roman"/>
          <w:color w:val="FF0000"/>
        </w:rPr>
        <w:t>a subject noun phrase (NP)</w:t>
      </w:r>
      <w:r>
        <w:rPr>
          <w:rFonts w:ascii="Times New Roman" w:hAnsi="Times New Roman" w:cs="Times New Roman"/>
          <w:color w:val="FF0000"/>
        </w:rPr>
        <w:t xml:space="preserve"> + </w:t>
      </w:r>
      <w:r w:rsidRPr="00BC240E">
        <w:rPr>
          <w:rFonts w:ascii="Times New Roman" w:hAnsi="Times New Roman" w:cs="Times New Roman"/>
          <w:b/>
          <w:color w:val="FF0000"/>
        </w:rPr>
        <w:t>intransitive verb in simple past tense</w:t>
      </w:r>
      <w:r w:rsidRPr="00343B15">
        <w:rPr>
          <w:rFonts w:ascii="Times New Roman" w:hAnsi="Times New Roman" w:cs="Times New Roman"/>
          <w:color w:val="FF0000"/>
        </w:rPr>
        <w:t xml:space="preserve"> (like ate or arrived)</w:t>
      </w:r>
      <w:r>
        <w:rPr>
          <w:rFonts w:ascii="Times New Roman" w:hAnsi="Times New Roman" w:cs="Times New Roman"/>
          <w:color w:val="FF0000"/>
        </w:rPr>
        <w:t xml:space="preserve"> + </w:t>
      </w:r>
      <w:r w:rsidRPr="00343B15">
        <w:rPr>
          <w:rFonts w:ascii="Times New Roman" w:hAnsi="Times New Roman" w:cs="Times New Roman"/>
          <w:color w:val="FF0000"/>
        </w:rPr>
        <w:t>some modifiers</w:t>
      </w:r>
      <w:r>
        <w:rPr>
          <w:rFonts w:ascii="Times New Roman" w:hAnsi="Times New Roman" w:cs="Times New Roman"/>
          <w:color w:val="FF0000"/>
        </w:rPr>
        <w:t>]</w:t>
      </w:r>
      <w:r w:rsidR="00A60A2F">
        <w:rPr>
          <w:rFonts w:ascii="Times New Roman" w:hAnsi="Times New Roman" w:cs="Times New Roman"/>
        </w:rPr>
        <w:t xml:space="preserve"> </w:t>
      </w:r>
    </w:p>
    <w:p w14:paraId="13FAA626" w14:textId="14C13A6C" w:rsidR="00A60A2F" w:rsidRPr="00BC240E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lang w:val="en-CA" w:eastAsia="zh-CN"/>
        </w:rPr>
      </w:pPr>
      <w:r>
        <w:rPr>
          <w:rFonts w:ascii="Times New Roman" w:hAnsi="Times New Roman" w:cs="Times New Roman"/>
        </w:rPr>
        <w:t>To begin</w:t>
      </w:r>
      <w:r w:rsidR="00343B15">
        <w:rPr>
          <w:rFonts w:ascii="Times New Roman" w:hAnsi="Times New Roman" w:cs="Times New Roman"/>
        </w:rPr>
        <w:t xml:space="preserve"> </w:t>
      </w:r>
      <w:r w:rsidRPr="00343B15">
        <w:rPr>
          <w:rFonts w:ascii="Times New Roman" w:hAnsi="Times New Roman" w:cs="Times New Roman"/>
          <w:highlight w:val="yellow"/>
        </w:rPr>
        <w:t>introducing recursive rules in your grammar</w:t>
      </w:r>
      <w:r>
        <w:rPr>
          <w:rFonts w:ascii="Times New Roman" w:hAnsi="Times New Roman" w:cs="Times New Roman"/>
        </w:rPr>
        <w:t xml:space="preserve">, allow the NPs to be modified by </w:t>
      </w:r>
      <w:r w:rsidRPr="00D43DA0">
        <w:rPr>
          <w:rFonts w:ascii="Times New Roman" w:hAnsi="Times New Roman" w:cs="Times New Roman"/>
          <w:u w:val="single"/>
        </w:rPr>
        <w:t>prepositional</w:t>
      </w:r>
      <w:r w:rsidR="000F5994" w:rsidRPr="00D43DA0">
        <w:rPr>
          <w:rFonts w:ascii="Times New Roman" w:hAnsi="Times New Roman" w:cs="Times New Roman"/>
          <w:u w:val="single"/>
        </w:rPr>
        <w:t xml:space="preserve"> </w:t>
      </w:r>
      <w:r w:rsidRPr="00D43DA0">
        <w:rPr>
          <w:rFonts w:ascii="Times New Roman" w:hAnsi="Times New Roman" w:cs="Times New Roman"/>
          <w:u w:val="single"/>
        </w:rPr>
        <w:t>phrases</w:t>
      </w:r>
      <w:r>
        <w:rPr>
          <w:rFonts w:ascii="Times New Roman" w:hAnsi="Times New Roman" w:cs="Times New Roman"/>
        </w:rPr>
        <w:t xml:space="preserve"> as well as </w:t>
      </w:r>
      <w:r w:rsidRPr="00D43DA0">
        <w:rPr>
          <w:rFonts w:ascii="Times New Roman" w:hAnsi="Times New Roman" w:cs="Times New Roman"/>
          <w:u w:val="single"/>
        </w:rPr>
        <w:t>adjectives</w:t>
      </w:r>
      <w:r>
        <w:rPr>
          <w:rFonts w:ascii="Times New Roman" w:hAnsi="Times New Roman" w:cs="Times New Roman"/>
        </w:rPr>
        <w:t>. You should be able to parse sentences such as the following</w:t>
      </w:r>
      <w:r w:rsidR="000F59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(note that </w:t>
      </w:r>
      <w:r w:rsidRPr="00A550E1">
        <w:rPr>
          <w:rFonts w:ascii="Times New Roman" w:hAnsi="Times New Roman" w:cs="Times New Roman"/>
          <w:color w:val="0070C0"/>
        </w:rPr>
        <w:t>punctuation</w:t>
      </w:r>
      <w:r w:rsidR="00A550E1" w:rsidRPr="00A550E1">
        <w:rPr>
          <w:rFonts w:ascii="Times New Roman" w:hAnsi="Times New Roman" w:cs="Times New Roman"/>
          <w:color w:val="0070C0"/>
        </w:rPr>
        <w:t xml:space="preserve"> (,.)</w:t>
      </w:r>
      <w:r w:rsidRPr="00A550E1">
        <w:rPr>
          <w:rFonts w:ascii="Times New Roman" w:hAnsi="Times New Roman" w:cs="Times New Roman"/>
          <w:color w:val="0070C0"/>
        </w:rPr>
        <w:t xml:space="preserve"> and sentence-initial capitalization </w:t>
      </w:r>
      <w:r>
        <w:rPr>
          <w:rFonts w:ascii="Times New Roman" w:hAnsi="Times New Roman" w:cs="Times New Roman"/>
        </w:rPr>
        <w:t xml:space="preserve">should </w:t>
      </w:r>
      <w:r w:rsidRPr="00C87DC1">
        <w:rPr>
          <w:rFonts w:ascii="Times New Roman" w:hAnsi="Times New Roman" w:cs="Times New Roman"/>
          <w:color w:val="FF0000"/>
        </w:rPr>
        <w:t>not be used in the test</w:t>
      </w:r>
      <w:r w:rsidR="00C87DC1" w:rsidRPr="00C87DC1">
        <w:rPr>
          <w:rFonts w:ascii="Times New Roman" w:hAnsi="Times New Roman" w:cs="Times New Roman"/>
          <w:color w:val="FF0000"/>
        </w:rPr>
        <w:t xml:space="preserve"> </w:t>
      </w:r>
      <w:r w:rsidRPr="00C87DC1">
        <w:rPr>
          <w:rFonts w:ascii="Times New Roman" w:hAnsi="Times New Roman" w:cs="Times New Roman"/>
          <w:color w:val="FF0000"/>
        </w:rPr>
        <w:t>sentences</w:t>
      </w:r>
      <w:r>
        <w:rPr>
          <w:rFonts w:ascii="Times New Roman" w:hAnsi="Times New Roman" w:cs="Times New Roman"/>
        </w:rPr>
        <w:t xml:space="preserve">; but words that are </w:t>
      </w:r>
      <w:r w:rsidRPr="006A0753">
        <w:rPr>
          <w:rFonts w:ascii="Times New Roman" w:hAnsi="Times New Roman" w:cs="Times New Roman"/>
          <w:color w:val="FF0000"/>
        </w:rPr>
        <w:t>names can always be capitalized</w:t>
      </w:r>
      <w:r>
        <w:rPr>
          <w:rFonts w:ascii="Times New Roman" w:hAnsi="Times New Roman" w:cs="Times New Roman"/>
        </w:rPr>
        <w:t>):</w:t>
      </w:r>
    </w:p>
    <w:p w14:paraId="11C4A905" w14:textId="77777777" w:rsidR="00A60A2F" w:rsidRDefault="00A60A2F" w:rsidP="000F5994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Nadia left immediately</w:t>
      </w:r>
    </w:p>
    <w:p w14:paraId="4094D48C" w14:textId="77777777" w:rsidR="00A60A2F" w:rsidRDefault="00A60A2F" w:rsidP="000F5994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cat with the long soft fur slowly ate</w:t>
      </w:r>
    </w:p>
    <w:p w14:paraId="28AACD63" w14:textId="77777777" w:rsidR="00A60A2F" w:rsidRDefault="00A60A2F" w:rsidP="000F5994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arrived</w:t>
      </w:r>
    </w:p>
    <w:p w14:paraId="3B96103A" w14:textId="7D31C4DB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Pr="000F5994">
        <w:rPr>
          <w:rFonts w:ascii="Times New Roman" w:hAnsi="Times New Roman" w:cs="Times New Roman"/>
          <w:color w:val="FF0000"/>
        </w:rPr>
        <w:t>should not</w:t>
      </w:r>
      <w:r>
        <w:rPr>
          <w:rFonts w:ascii="Times New Roman" w:hAnsi="Times New Roman" w:cs="Times New Roman"/>
        </w:rPr>
        <w:t>, however, accept the following kinds</w:t>
      </w:r>
      <w:r w:rsidR="000F5994">
        <w:rPr>
          <w:rFonts w:ascii="Times New Roman" w:hAnsi="Times New Roman" w:cs="Times New Roman"/>
        </w:rPr>
        <w:t xml:space="preserve"> of sentences. (Remember that ‘*</w:t>
      </w:r>
      <w:r>
        <w:rPr>
          <w:rFonts w:ascii="Times New Roman" w:hAnsi="Times New Roman" w:cs="Times New Roman"/>
        </w:rPr>
        <w:t>’ means</w:t>
      </w:r>
    </w:p>
    <w:p w14:paraId="06F962EE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sentence is ungrammatical.)</w:t>
      </w:r>
    </w:p>
    <w:p w14:paraId="6000351D" w14:textId="1A408C79" w:rsidR="00A60A2F" w:rsidRDefault="000F5994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A60A2F">
        <w:rPr>
          <w:rFonts w:ascii="Times New Roman" w:hAnsi="Times New Roman" w:cs="Times New Roman"/>
        </w:rPr>
        <w:t xml:space="preserve">Nadia </w:t>
      </w:r>
      <w:r w:rsidR="00A60A2F" w:rsidRPr="008E79CF">
        <w:rPr>
          <w:rFonts w:ascii="Times New Roman" w:hAnsi="Times New Roman" w:cs="Times New Roman"/>
          <w:strike/>
          <w:color w:val="FF0000"/>
        </w:rPr>
        <w:t>with the long soft fur</w:t>
      </w:r>
      <w:r w:rsidR="00A60A2F" w:rsidRPr="008E79CF">
        <w:rPr>
          <w:rFonts w:ascii="Times New Roman" w:hAnsi="Times New Roman" w:cs="Times New Roman"/>
          <w:color w:val="FF0000"/>
        </w:rPr>
        <w:t xml:space="preserve"> </w:t>
      </w:r>
      <w:r w:rsidR="00A60A2F">
        <w:rPr>
          <w:rFonts w:ascii="Times New Roman" w:hAnsi="Times New Roman" w:cs="Times New Roman"/>
        </w:rPr>
        <w:t>slowly ate (</w:t>
      </w:r>
      <w:r w:rsidR="00A60A2F" w:rsidRPr="005D6F38">
        <w:rPr>
          <w:rFonts w:ascii="Times New Roman" w:hAnsi="Times New Roman" w:cs="Times New Roman"/>
          <w:color w:val="FF0000"/>
        </w:rPr>
        <w:t>Can’t attach a PP</w:t>
      </w:r>
      <w:r w:rsidR="005D6F38" w:rsidRPr="005D6F38">
        <w:rPr>
          <w:rFonts w:ascii="Times New Roman" w:hAnsi="Times New Roman" w:cs="Times New Roman"/>
          <w:color w:val="FF0000"/>
        </w:rPr>
        <w:t xml:space="preserve"> </w:t>
      </w:r>
      <w:r w:rsidR="00A60A2F" w:rsidRPr="005D6F38">
        <w:rPr>
          <w:rFonts w:ascii="Times New Roman" w:hAnsi="Times New Roman" w:cs="Times New Roman"/>
          <w:color w:val="FF0000"/>
        </w:rPr>
        <w:t>to a name</w:t>
      </w:r>
      <w:r w:rsidR="00A60A2F">
        <w:rPr>
          <w:rFonts w:ascii="Times New Roman" w:hAnsi="Times New Roman" w:cs="Times New Roman"/>
        </w:rPr>
        <w:t>)</w:t>
      </w:r>
    </w:p>
    <w:p w14:paraId="03028FDA" w14:textId="5EF95611" w:rsidR="00A60A2F" w:rsidRDefault="008E79C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</w:t>
      </w:r>
      <w:r w:rsidR="00A60A2F">
        <w:rPr>
          <w:rFonts w:ascii="Times New Roman" w:hAnsi="Times New Roman" w:cs="Times New Roman"/>
        </w:rPr>
        <w:t xml:space="preserve">he cat with the </w:t>
      </w:r>
      <w:r w:rsidR="00A60A2F" w:rsidRPr="008E79CF">
        <w:rPr>
          <w:rFonts w:ascii="Times New Roman" w:hAnsi="Times New Roman" w:cs="Times New Roman"/>
          <w:color w:val="FF0000"/>
        </w:rPr>
        <w:t>tall her</w:t>
      </w:r>
      <w:r>
        <w:rPr>
          <w:rFonts w:ascii="Times New Roman" w:hAnsi="Times New Roman" w:cs="Times New Roman"/>
        </w:rPr>
        <w:t xml:space="preserve"> [pronoun: ‘her’ takes Adj: tall]</w:t>
      </w:r>
      <w:r w:rsidR="00A60A2F">
        <w:rPr>
          <w:rFonts w:ascii="Times New Roman" w:hAnsi="Times New Roman" w:cs="Times New Roman"/>
        </w:rPr>
        <w:t xml:space="preserve"> arrived (</w:t>
      </w:r>
      <w:r w:rsidR="00A60A2F" w:rsidRPr="008E79CF">
        <w:rPr>
          <w:rFonts w:ascii="Times New Roman" w:hAnsi="Times New Roman" w:cs="Times New Roman"/>
          <w:color w:val="FF0000"/>
        </w:rPr>
        <w:t>Pronoun can’t take an adjective</w:t>
      </w:r>
      <w:r w:rsidR="00A60A2F">
        <w:rPr>
          <w:rFonts w:ascii="Times New Roman" w:hAnsi="Times New Roman" w:cs="Times New Roman"/>
        </w:rPr>
        <w:t>)</w:t>
      </w:r>
    </w:p>
    <w:p w14:paraId="14554A68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obviously </w:t>
      </w:r>
      <w:r w:rsidRPr="009C4203">
        <w:rPr>
          <w:rFonts w:ascii="Times New Roman" w:hAnsi="Times New Roman" w:cs="Times New Roman"/>
          <w:b/>
          <w:color w:val="FF0000"/>
        </w:rPr>
        <w:t>not the only sentences your parser and grammar should accept or reject</w:t>
      </w:r>
      <w:r>
        <w:rPr>
          <w:rFonts w:ascii="Times New Roman" w:hAnsi="Times New Roman" w:cs="Times New Roman"/>
        </w:rPr>
        <w:t>.</w:t>
      </w:r>
    </w:p>
    <w:p w14:paraId="271431B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of the point of the assignment is for you to decide what grammar you need in order for</w:t>
      </w:r>
    </w:p>
    <w:p w14:paraId="4CC3A08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parser to correctly accept or reject a range of constructions of this kind. Note that this</w:t>
      </w:r>
    </w:p>
    <w:p w14:paraId="07F24898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</w:t>
      </w:r>
      <w:r w:rsidRPr="009C4203">
        <w:rPr>
          <w:rFonts w:ascii="Times New Roman" w:hAnsi="Times New Roman" w:cs="Times New Roman"/>
          <w:color w:val="FF0000"/>
        </w:rPr>
        <w:t>not mean simply listing lots of different words in the lexicon</w:t>
      </w:r>
      <w:r>
        <w:rPr>
          <w:rFonts w:ascii="Times New Roman" w:hAnsi="Times New Roman" w:cs="Times New Roman"/>
        </w:rPr>
        <w:t>; rather, you need to think</w:t>
      </w:r>
    </w:p>
    <w:p w14:paraId="74D791C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about </w:t>
      </w:r>
      <w:r w:rsidRPr="009C4203">
        <w:rPr>
          <w:rFonts w:ascii="Times New Roman" w:hAnsi="Times New Roman" w:cs="Times New Roman"/>
          <w:color w:val="FF0000"/>
        </w:rPr>
        <w:t>similar grammatical constructions</w:t>
      </w:r>
      <w:r>
        <w:rPr>
          <w:rFonts w:ascii="Times New Roman" w:hAnsi="Times New Roman" w:cs="Times New Roman"/>
        </w:rPr>
        <w:t>.</w:t>
      </w:r>
    </w:p>
    <w:p w14:paraId="367CB63E" w14:textId="77777777" w:rsidR="009C4203" w:rsidRDefault="009C4203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0CFFB59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3.2 The auxiliary system</w:t>
      </w:r>
    </w:p>
    <w:p w14:paraId="48E5395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Agreement is one of the complex phenomena in natural language that makes writing good</w:t>
      </w:r>
    </w:p>
    <w:p w14:paraId="1CD5AB4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grammars difficult. This shows up in a particularly interesting way in the auxiliary system in</w:t>
      </w:r>
    </w:p>
    <w:p w14:paraId="4C179EA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English. In the next stage of development, extend your grammar to handle valid sequences</w:t>
      </w:r>
    </w:p>
    <w:p w14:paraId="412D3AF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auxiliaries and verbs in English, such as those below.</w:t>
      </w:r>
    </w:p>
    <w:p w14:paraId="7F3AE8B8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Nadia will leave</w:t>
      </w:r>
    </w:p>
    <w:p w14:paraId="76CD6835" w14:textId="5637086A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Nadia has left</w:t>
      </w:r>
    </w:p>
    <w:p w14:paraId="4123B1E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Nadia may have been leaving</w:t>
      </w:r>
    </w:p>
    <w:p w14:paraId="116C3C64" w14:textId="02815CA8" w:rsidR="00A60A2F" w:rsidRDefault="0060014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A60A2F">
        <w:rPr>
          <w:rFonts w:ascii="Times New Roman" w:hAnsi="Times New Roman" w:cs="Times New Roman"/>
        </w:rPr>
        <w:t>Nadia will left</w:t>
      </w:r>
    </w:p>
    <w:p w14:paraId="00558387" w14:textId="30E56854" w:rsidR="00A60A2F" w:rsidRDefault="0060014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A60A2F">
        <w:rPr>
          <w:rFonts w:ascii="Times New Roman" w:hAnsi="Times New Roman" w:cs="Times New Roman"/>
        </w:rPr>
        <w:t>Nadia has could leave</w:t>
      </w:r>
    </w:p>
    <w:p w14:paraId="6BA3722F" w14:textId="1218A12B" w:rsidR="00A60A2F" w:rsidRDefault="0060014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A60A2F">
        <w:rPr>
          <w:rFonts w:ascii="Times New Roman" w:hAnsi="Times New Roman" w:cs="Times New Roman"/>
        </w:rPr>
        <w:t>Nadia has had left</w:t>
      </w:r>
    </w:p>
    <w:p w14:paraId="7860725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 lecture slides and Jurafsky &amp; Martin x12.3.6 for additional possible combinations</w:t>
      </w:r>
    </w:p>
    <w:p w14:paraId="270FE9E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auxiliaries. Your analysis of the English auxiliary system must include the existential</w:t>
      </w:r>
    </w:p>
    <w:p w14:paraId="288CD22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passive, which means that you will need to include the past participles of some transitive</w:t>
      </w:r>
    </w:p>
    <w:p w14:paraId="3D6610F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verbs in your lexicon as well.</w:t>
      </w:r>
    </w:p>
    <w:p w14:paraId="0FA5601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To keep things simple for the next part of the grammar in section 3.3, keep one rule</w:t>
      </w:r>
    </w:p>
    <w:p w14:paraId="5664516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-&gt; NP VP for sentences containing verbs in the simple past tense (without auxiliaries).</w:t>
      </w:r>
    </w:p>
    <w:p w14:paraId="4CB2EDD7" w14:textId="77777777" w:rsidR="00DB064C" w:rsidRDefault="00DB064C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bookmarkStart w:id="0" w:name="_GoBack"/>
      <w:bookmarkEnd w:id="0"/>
    </w:p>
    <w:p w14:paraId="6194EB8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3.3 Subcategorization</w:t>
      </w:r>
    </w:p>
    <w:p w14:paraId="291DBDC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increase the coverage of your base grammar to deal with verbs other than those that</w:t>
      </w:r>
    </w:p>
    <w:p w14:paraId="7506DD5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intransitive. A very important aspect of language in which one constituent places strong</w:t>
      </w:r>
    </w:p>
    <w:p w14:paraId="23669FE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 on other constituents is the phenomenon of subcategorization. Subcategorization</w:t>
      </w:r>
    </w:p>
    <w:p w14:paraId="33117BC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refers to the specification that a particular word places on the possible complements (objects)</w:t>
      </w:r>
    </w:p>
    <w:p w14:paraId="40C705E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that it can occur with (see lecture notes #4).</w:t>
      </w:r>
    </w:p>
    <w:p w14:paraId="2E39F24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Verbs take a wide variety of combinations of complements. Here are some example</w:t>
      </w:r>
    </w:p>
    <w:p w14:paraId="0010E16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 your parser should be able to handle correctly; you should also think of other</w:t>
      </w:r>
    </w:p>
    <w:p w14:paraId="22A3915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verbs (or get ideas from Jurafsky &amp; Martin, x12.3.5) that you should be able to</w:t>
      </w:r>
    </w:p>
    <w:p w14:paraId="780CAD6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parse.</w:t>
      </w:r>
    </w:p>
    <w:p w14:paraId="1964F8E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Nadia fondled the eggplant</w:t>
      </w:r>
    </w:p>
    <w:p w14:paraId="51AD571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handsome poodle brought Ross to the autoclave</w:t>
      </w:r>
    </w:p>
    <w:p w14:paraId="01F3B8E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Nadia brought a cloth for the cheese</w:t>
      </w:r>
    </w:p>
    <w:p w14:paraId="7E09F0D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told her to jump onto the elephant</w:t>
      </w:r>
    </w:p>
    <w:p w14:paraId="5E69C11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believed that Ross was already on the hovercraft</w:t>
      </w:r>
    </w:p>
    <w:p w14:paraId="1A21CE3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really wanted help</w:t>
      </w:r>
    </w:p>
    <w:p w14:paraId="1DF0468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really aspired to help</w:t>
      </w:r>
    </w:p>
    <w:p w14:paraId="25CDA3B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cheese was always on the menu</w:t>
      </w:r>
    </w:p>
    <w:p w14:paraId="5D0FAAE8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eggplant reminded Nadia of Ross</w:t>
      </w:r>
    </w:p>
    <w:p w14:paraId="3D1C5BE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_Nadia found</w:t>
      </w:r>
    </w:p>
    <w:p w14:paraId="03FF5E2E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_Ross brought to him</w:t>
      </w:r>
    </w:p>
    <w:p w14:paraId="76CCBE5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_they told to jump onto the elephant</w:t>
      </w:r>
    </w:p>
    <w:p w14:paraId="27AEC8D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 other complement possibilities (and impossibilities!).</w:t>
      </w:r>
    </w:p>
    <w:p w14:paraId="775C245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To keep your grammar a manageable size, do not try to combine the rules for the</w:t>
      </w:r>
    </w:p>
    <w:p w14:paraId="24EB12F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auxiliary system from section 3.2 with the rules for verbs with different subcategorizations.</w:t>
      </w:r>
    </w:p>
    <w:p w14:paraId="694292C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is, DO NOT add grammar rules that generate auxiliary+verb constructions except for</w:t>
      </w:r>
    </w:p>
    <w:p w14:paraId="3A058CF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intransitives (which have the simplest of subcategorization requirements). Complements</w:t>
      </w:r>
    </w:p>
    <w:p w14:paraId="01FEEF0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only be generated for verb phrases in the active voice, simple past tense.</w:t>
      </w:r>
    </w:p>
    <w:p w14:paraId="2C24919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You should use standard context-free rules with atomic categories, not rules with</w:t>
      </w:r>
    </w:p>
    <w:p w14:paraId="11F25AF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features, to account for subcategorization. We will look at features later on in the class.</w:t>
      </w:r>
    </w:p>
    <w:p w14:paraId="1997E7E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73A7872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3.4 Testing</w:t>
      </w:r>
    </w:p>
    <w:p w14:paraId="7CF8593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grammar should handle all the test cases given in this handout, plus a few others, all of</w:t>
      </w:r>
    </w:p>
    <w:p w14:paraId="5E82F3B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are available at:</w:t>
      </w:r>
    </w:p>
    <w:p w14:paraId="60CD570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http://www.cs.toronto.edu/˜gpenn/csc485/A1-test.txt,</w:t>
      </w:r>
    </w:p>
    <w:p w14:paraId="4090785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a list of the words that they use is available at:</w:t>
      </w:r>
    </w:p>
    <w:p w14:paraId="01648DE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http://www.cs.toronto.edu/˜gpenn/csc485/A1-vocab.txt;</w:t>
      </w:r>
    </w:p>
    <w:p w14:paraId="09A5700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some words can have more than one syntactic category and hence will have more</w:t>
      </w:r>
    </w:p>
    <w:p w14:paraId="2AC869F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 one entry in the lexicon. Also, you will have to add words to this set for your own</w:t>
      </w:r>
    </w:p>
    <w:p w14:paraId="65969D8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testing. In particular, several verbs appear in this file without all of their inflected forms.</w:t>
      </w:r>
    </w:p>
    <w:p w14:paraId="5E27513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lexicon should add the missing forms, as well as all of the inflected forms for the verbs</w:t>
      </w:r>
    </w:p>
    <w:p w14:paraId="2562F66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you add.</w:t>
      </w:r>
    </w:p>
    <w:p w14:paraId="6092D3C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the sentences given here, you will need to develop an additional set of</w:t>
      </w:r>
    </w:p>
    <w:p w14:paraId="7BD48D9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own test sentences to fully demonstrate that the grammar meets its specifications and</w:t>
      </w:r>
    </w:p>
    <w:p w14:paraId="2449523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reveal over- and undergeneration — that is, types of sentences that it shouldn’t accept but</w:t>
      </w:r>
    </w:p>
    <w:p w14:paraId="2BE4F3C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does, and types of sentences that it should accept but doesn’t.</w:t>
      </w:r>
    </w:p>
    <w:p w14:paraId="09682E2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greater clarity, it is imperative that you test your grammars on invalid sentences as</w:t>
      </w:r>
    </w:p>
    <w:p w14:paraId="7CBF250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as valid sentences. Grammars, like software, need to be robust to both valid and invalid</w:t>
      </w:r>
    </w:p>
    <w:p w14:paraId="4BFC1A0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inputs. Explain in detail the steps you took during testing to ensure that both valid and invalid</w:t>
      </w:r>
    </w:p>
    <w:p w14:paraId="217EE63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 have been accounted for. Note that we will compare what you say to the tests that</w:t>
      </w:r>
    </w:p>
    <w:p w14:paraId="1C51BE5E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actually provide in your submission.</w:t>
      </w:r>
    </w:p>
    <w:p w14:paraId="0700EA7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will need to write testing code that uses NLTK to parse your test sentences with your</w:t>
      </w:r>
    </w:p>
    <w:p w14:paraId="492F107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grammar. A simple way to use NLTK’s chart parser is demonstrated in the following:</w:t>
      </w:r>
    </w:p>
    <w:p w14:paraId="2D98C65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nltk</w:t>
      </w:r>
    </w:p>
    <w:p w14:paraId="58FE725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 = nltk.grammar.CFG.fromstring("""</w:t>
      </w:r>
    </w:p>
    <w:p w14:paraId="34745E6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-&gt; NP VP</w:t>
      </w:r>
    </w:p>
    <w:p w14:paraId="6F573CA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 -&gt; P NP</w:t>
      </w:r>
    </w:p>
    <w:p w14:paraId="00BE062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 -&gt; DET N | N | NP PP</w:t>
      </w:r>
    </w:p>
    <w:p w14:paraId="14FF681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 -&gt; V NP | VP PP</w:t>
      </w:r>
    </w:p>
    <w:p w14:paraId="2548938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 -&gt; ’the’</w:t>
      </w:r>
    </w:p>
    <w:p w14:paraId="6C511D6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-&gt; ’Nadia’ | ’man’ | ’eggplant’</w:t>
      </w:r>
    </w:p>
    <w:p w14:paraId="7EE1580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-&gt; ’rewarded’</w:t>
      </w:r>
    </w:p>
    <w:p w14:paraId="25FA42A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-&gt; ’with’</w:t>
      </w:r>
    </w:p>
    <w:p w14:paraId="0CDCF41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""")</w:t>
      </w:r>
    </w:p>
    <w:p w14:paraId="138CD8E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 = nltk.tokenize.word_tokenize("""</w:t>
      </w:r>
    </w:p>
    <w:p w14:paraId="1D69880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Nadia rewarded the man with the eggplant</w:t>
      </w:r>
    </w:p>
    <w:p w14:paraId="74956A2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""")</w:t>
      </w:r>
    </w:p>
    <w:p w14:paraId="23158D8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parser = nltk.parse.BottomUpChartParser(grammar)</w:t>
      </w:r>
    </w:p>
    <w:p w14:paraId="0CE2E1D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 in parser.parse_all(sentence):</w:t>
      </w:r>
    </w:p>
    <w:p w14:paraId="76FEA34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print(t)</w:t>
      </w:r>
    </w:p>
    <w:p w14:paraId="21CA16F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14:paraId="60E08CB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produces two parses for the given sentence:</w:t>
      </w:r>
    </w:p>
    <w:p w14:paraId="21828FF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</w:t>
      </w:r>
    </w:p>
    <w:p w14:paraId="28DA920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(NP (N Nadia))</w:t>
      </w:r>
    </w:p>
    <w:p w14:paraId="642134C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(VP</w:t>
      </w:r>
    </w:p>
    <w:p w14:paraId="68F31B3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(VP (V rewarded) (NP (DET the) (N man)))</w:t>
      </w:r>
    </w:p>
    <w:p w14:paraId="516749FE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(PP (P with) (NP (DET the) (N eggplant)))))</w:t>
      </w:r>
    </w:p>
    <w:p w14:paraId="028E86A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</w:t>
      </w:r>
    </w:p>
    <w:p w14:paraId="30D0149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(NP (N Nadia))</w:t>
      </w:r>
    </w:p>
    <w:p w14:paraId="39B3155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(VP</w:t>
      </w:r>
    </w:p>
    <w:p w14:paraId="264585D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 rewarded)</w:t>
      </w:r>
    </w:p>
    <w:p w14:paraId="542C528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(NP</w:t>
      </w:r>
    </w:p>
    <w:p w14:paraId="43672BE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(NP (DET the) (N man))</w:t>
      </w:r>
    </w:p>
    <w:p w14:paraId="680C50D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(PP (P with) (NP (DET the) (N eggplant))))))</w:t>
      </w:r>
    </w:p>
    <w:p w14:paraId="3B859DE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the NLTK API documentation for details. Your test code will also need to read</w:t>
      </w:r>
    </w:p>
    <w:p w14:paraId="1008367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and write output, as described in section 3.6.4 below.</w:t>
      </w:r>
    </w:p>
    <w:p w14:paraId="261E0A8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Your code must run on the teach.cs.toronto.edu servers. The command</w:t>
      </w:r>
    </w:p>
    <w:p w14:paraId="6986F00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runs an old version of Python (2.7.13) but with the current version (3.2.4) of NLTK.</w:t>
      </w:r>
    </w:p>
    <w:p w14:paraId="78B40B18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code for this assignment must use Python 3.5 (typed python3.5), which comes with</w:t>
      </w:r>
    </w:p>
    <w:p w14:paraId="2E1A98E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NLTK 3.2.1.</w:t>
      </w:r>
    </w:p>
    <w:p w14:paraId="4D6868B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3.5 Limitations</w:t>
      </w:r>
    </w:p>
    <w:p w14:paraId="398671C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this point, you’ll be able to parse lots of interesting sentences. But there will be lots</w:t>
      </w:r>
    </w:p>
    <w:p w14:paraId="75C6A5D8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sentences, even ones similar to those above, that you won’t be able to accept or reject</w:t>
      </w:r>
    </w:p>
    <w:p w14:paraId="60D53A2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correctly, because your grammar will necessarily be limited. For example, you aren’t asked</w:t>
      </w:r>
    </w:p>
    <w:p w14:paraId="6F25504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subject–verb agreement.</w:t>
      </w:r>
    </w:p>
    <w:p w14:paraId="0585604E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report, you should discuss in detail the kinds of limitations that still exist in your</w:t>
      </w:r>
    </w:p>
    <w:p w14:paraId="68CC3FE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grammar, including shortcomings revealed by your tests. This section of your report is</w:t>
      </w:r>
    </w:p>
    <w:p w14:paraId="7EBCDAF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not intended to cover every aspect of English that you can’t deal with correctly (that would</w:t>
      </w:r>
    </w:p>
    <w:p w14:paraId="2E28D8E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a very long report). Rather, you should focus your report on constructions that are very</w:t>
      </w:r>
    </w:p>
    <w:p w14:paraId="7014C43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those you have been asked to deal with. For example, aspects of NPs and VPs</w:t>
      </w:r>
    </w:p>
    <w:p w14:paraId="67B77C3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be reasonable to mention.</w:t>
      </w:r>
    </w:p>
    <w:p w14:paraId="05244F5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3.6 Implementation details</w:t>
      </w:r>
    </w:p>
    <w:p w14:paraId="5D03EFB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for the grader to be able to semi-automatically test your work, each file must have</w:t>
      </w:r>
    </w:p>
    <w:p w14:paraId="7B10A4D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exact name and format specified in the following subsections.</w:t>
      </w:r>
    </w:p>
    <w:p w14:paraId="48907FA8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overall specifications for your files:</w:t>
      </w:r>
    </w:p>
    <w:p w14:paraId="6A7E28A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The first line of each file must be a comment with your name, login ID, and student</w:t>
      </w:r>
    </w:p>
    <w:p w14:paraId="04EB23C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ID.</w:t>
      </w:r>
    </w:p>
    <w:p w14:paraId="4BC771B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14:paraId="3D6241B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Each grammar rule, lexical entry, or sentence must appear on a separate line in its</w:t>
      </w:r>
    </w:p>
    <w:p w14:paraId="7D7FC0D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appropriate file.</w:t>
      </w:r>
    </w:p>
    <w:p w14:paraId="29164DF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The symbol % at the beginning of a line in your grammar, lexicon, and sentence files</w:t>
      </w:r>
    </w:p>
    <w:p w14:paraId="57B94CB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indicate a comment.</w:t>
      </w:r>
    </w:p>
    <w:p w14:paraId="7AC05EA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You should organize and comment your grammar and lexicon, just as you would your</w:t>
      </w:r>
    </w:p>
    <w:p w14:paraId="40FCB8B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code, to make it easily understandable.</w:t>
      </w:r>
    </w:p>
    <w:p w14:paraId="3A46077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3.6.1 Grammar</w:t>
      </w:r>
    </w:p>
    <w:p w14:paraId="2B9822D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file: Grammar</w:t>
      </w:r>
    </w:p>
    <w:p w14:paraId="067C583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example:</w:t>
      </w:r>
    </w:p>
    <w:p w14:paraId="6B50D08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Your name, login ID and student ID go here.</w:t>
      </w:r>
    </w:p>
    <w:p w14:paraId="165BCA3E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-&gt; NP VP</w:t>
      </w:r>
    </w:p>
    <w:p w14:paraId="5A6A7D38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 -&gt; NPrp</w:t>
      </w:r>
    </w:p>
    <w:p w14:paraId="4252BF3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 -&gt; Det N</w:t>
      </w:r>
    </w:p>
    <w:p w14:paraId="7B7F3E3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NLTK allows abbreviations like the following</w:t>
      </w:r>
    </w:p>
    <w:p w14:paraId="5B834AA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 -&gt; V | V NP</w:t>
      </w:r>
    </w:p>
    <w:p w14:paraId="56D4C8C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 -&gt; V NP PP</w:t>
      </w:r>
    </w:p>
    <w:p w14:paraId="3C26824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 -&gt; P NP</w:t>
      </w:r>
    </w:p>
    <w:p w14:paraId="2C5FF84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start symbol for the grammar must be S. Please use reasonable names for the other</w:t>
      </w:r>
    </w:p>
    <w:p w14:paraId="78C41DD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 symbols (nonterminals and parts-of-speech), following the conventions below. You</w:t>
      </w:r>
    </w:p>
    <w:p w14:paraId="16B8E85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might need symbols that aren’t listed here—devise reasonable names for them based on your</w:t>
      </w:r>
    </w:p>
    <w:p w14:paraId="4EB53BF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from the textbook or the terms we use in class.</w:t>
      </w:r>
    </w:p>
    <w:p w14:paraId="19CAA36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Nouns: NP, N, NPrp (proper noun), NPro (pronoun), NDem (demonstrative pronoun)</w:t>
      </w:r>
    </w:p>
    <w:p w14:paraId="0DEBD8D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Verbs: VP, V, Aux, Modal</w:t>
      </w:r>
    </w:p>
    <w:p w14:paraId="2BE9DCC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Adjectives: AdjP, Adj</w:t>
      </w:r>
    </w:p>
    <w:p w14:paraId="45C7E57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Prepositions: PP, P</w:t>
      </w:r>
    </w:p>
    <w:p w14:paraId="20BA9C9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Other: Det (article or determiner), Dem (demonstrative determiner), Adv (adverb)</w:t>
      </w:r>
    </w:p>
    <w:p w14:paraId="3214F8B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particularly important that your three grammars be compatible with each other, in the</w:t>
      </w:r>
    </w:p>
    <w:p w14:paraId="6997158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sense that non-terminals refer to the same kind of word or phrase across all three grammars.</w:t>
      </w:r>
    </w:p>
    <w:p w14:paraId="6421654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 they will reside in this one file, and when we test your grammar, we will load</w:t>
      </w:r>
    </w:p>
    <w:p w14:paraId="70367BE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this file at once.</w:t>
      </w:r>
    </w:p>
    <w:p w14:paraId="753D22F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3.6.2 Lexicon</w:t>
      </w:r>
    </w:p>
    <w:p w14:paraId="45733EE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file: Lexicon</w:t>
      </w:r>
    </w:p>
    <w:p w14:paraId="7141611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example:</w:t>
      </w:r>
    </w:p>
    <w:p w14:paraId="743761A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14:paraId="0BAA7F38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Your name, login ID and student ID go here.</w:t>
      </w:r>
    </w:p>
    <w:p w14:paraId="26DF2D5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Det -&gt; ’a’ | ’an’</w:t>
      </w:r>
    </w:p>
    <w:p w14:paraId="5ADAF33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-&gt; ’elephant’ | ’rutabaga’ | ’autopoiesis’ | ’shot’</w:t>
      </w:r>
    </w:p>
    <w:p w14:paraId="1CB2517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NPro -&gt; ’i’</w:t>
      </w:r>
    </w:p>
    <w:p w14:paraId="7FEB0D3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NPrp -&gt; ’Nadia’ | ’Marseilles’ | ’Google’</w:t>
      </w:r>
    </w:p>
    <w:p w14:paraId="776663B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-&gt; ’won’ | ’smiled’ | ’demanded’ | ’shot’</w:t>
      </w:r>
    </w:p>
    <w:p w14:paraId="2E0C965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If a word has n possible parts-of-speech (lexical category designations), then it is</w:t>
      </w:r>
    </w:p>
    <w:p w14:paraId="33F02AE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listed n times in the lexicon, once for each part-of-speech, as with shot above.</w:t>
      </w:r>
    </w:p>
    <w:p w14:paraId="1FAA823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3.6.3 Test sentences</w:t>
      </w:r>
    </w:p>
    <w:p w14:paraId="6B5318F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file: Positive</w:t>
      </w:r>
    </w:p>
    <w:p w14:paraId="6DF21F3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example:</w:t>
      </w:r>
    </w:p>
    <w:p w14:paraId="7CA4462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Your name, login ID and student ID go here.</w:t>
      </w:r>
    </w:p>
    <w:p w14:paraId="45239FB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Nadia won an elephant</w:t>
      </w:r>
    </w:p>
    <w:p w14:paraId="02B39BE2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could have demanded a rutabaga</w:t>
      </w:r>
    </w:p>
    <w:p w14:paraId="3F6FE38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autopoiesis always reminded her of Marseilles</w:t>
      </w:r>
    </w:p>
    <w:p w14:paraId="42777A6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 sentences should not contain any punctuation marks. Note that proper names are</w:t>
      </w:r>
    </w:p>
    <w:p w14:paraId="7C9F5DD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capitalized, but the first word of a sentence is not (unless it is a proper name).</w:t>
      </w:r>
    </w:p>
    <w:p w14:paraId="08DEEEB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same format, include files Negative, with negative examples that your grammar</w:t>
      </w:r>
    </w:p>
    <w:p w14:paraId="6B77FF7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correctly excludes, Overgen, with ungrammatical sentences that your grammar incorrectly</w:t>
      </w:r>
    </w:p>
    <w:p w14:paraId="7591AD5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includes, and Undergen, with grammatical sentences that your grammar incorrectly excludes.</w:t>
      </w:r>
    </w:p>
    <w:p w14:paraId="70B496EF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Ungrammatical examples should not have asterisks — the file names make it clear</w:t>
      </w:r>
    </w:p>
    <w:p w14:paraId="5B0F3A0C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they are ungrammatical.</w:t>
      </w:r>
    </w:p>
    <w:p w14:paraId="7232B58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3.6.4 Output parse trees</w:t>
      </w:r>
    </w:p>
    <w:p w14:paraId="1E69D2D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it is not necessary to submit a file continaing your output parse trees, it should be</w:t>
      </w:r>
    </w:p>
    <w:p w14:paraId="5CCAF00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for the TA to run your parser in order to regenerate them as necessary. The output</w:t>
      </w:r>
    </w:p>
    <w:p w14:paraId="7066250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your parser should produce trees exactly in the pretty-print format that is provided by</w:t>
      </w:r>
    </w:p>
    <w:p w14:paraId="19A7BFD6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NLTK.</w:t>
      </w:r>
    </w:p>
    <w:p w14:paraId="1543A46A" w14:textId="77777777" w:rsidR="002C142C" w:rsidRDefault="002C142C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53772811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9"/>
          <w:szCs w:val="29"/>
        </w:rPr>
      </w:pPr>
      <w:r w:rsidRPr="002C142C">
        <w:rPr>
          <w:rFonts w:ascii="Times New Roman" w:hAnsi="Times New Roman" w:cs="Times New Roman"/>
          <w:sz w:val="29"/>
          <w:szCs w:val="29"/>
          <w:highlight w:val="yellow"/>
        </w:rPr>
        <w:t>3.7 What to submit</w:t>
      </w:r>
    </w:p>
    <w:p w14:paraId="1D48FE4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3.7.1 On paper</w:t>
      </w:r>
    </w:p>
    <w:p w14:paraId="144FA51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Staple together (no paperclips or folded corners, please) the following items in the following</w:t>
      </w:r>
    </w:p>
    <w:p w14:paraId="4E7C244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order:</w:t>
      </w:r>
    </w:p>
    <w:p w14:paraId="0B88FDAF" w14:textId="0B6F2F42" w:rsidR="00A60A2F" w:rsidRPr="00107B1A" w:rsidRDefault="00A60A2F" w:rsidP="00107B1A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107B1A">
        <w:rPr>
          <w:rFonts w:ascii="Times New Roman" w:hAnsi="Times New Roman" w:cs="Times New Roman"/>
        </w:rPr>
        <w:t>The project cover sheet (attached to the back of this handout).</w:t>
      </w:r>
    </w:p>
    <w:p w14:paraId="708A9E61" w14:textId="77777777" w:rsidR="00AF2C91" w:rsidRDefault="00A60A2F" w:rsidP="00AF2C91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107B1A">
        <w:rPr>
          <w:rFonts w:ascii="Times New Roman" w:hAnsi="Times New Roman" w:cs="Times New Roman"/>
        </w:rPr>
        <w:t xml:space="preserve">A </w:t>
      </w:r>
      <w:r w:rsidRPr="00107B1A">
        <w:rPr>
          <w:rFonts w:ascii="Times New Roman" w:hAnsi="Times New Roman" w:cs="Times New Roman"/>
          <w:highlight w:val="yellow"/>
        </w:rPr>
        <w:t>written report describing the limitations of your grammar</w:t>
      </w:r>
      <w:r w:rsidRPr="00107B1A">
        <w:rPr>
          <w:rFonts w:ascii="Times New Roman" w:hAnsi="Times New Roman" w:cs="Times New Roman"/>
        </w:rPr>
        <w:t xml:space="preserve"> (see section 3.5 above)</w:t>
      </w:r>
    </w:p>
    <w:p w14:paraId="752387FF" w14:textId="77777777" w:rsidR="00AF2C91" w:rsidRDefault="00A60A2F" w:rsidP="00AF2C91">
      <w:pPr>
        <w:pStyle w:val="ListParagraph"/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AF2C91">
        <w:rPr>
          <w:rFonts w:ascii="Times New Roman" w:hAnsi="Times New Roman" w:cs="Times New Roman"/>
        </w:rPr>
        <w:t>and your testing strategy—in particular, cite specific instances of overgeneration and</w:t>
      </w:r>
    </w:p>
    <w:p w14:paraId="76006827" w14:textId="6F2544D5" w:rsidR="00A60A2F" w:rsidRDefault="00A60A2F" w:rsidP="00AF2C91">
      <w:pPr>
        <w:pStyle w:val="ListParagraph"/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undergeneration. This report should be no more than one page.</w:t>
      </w:r>
    </w:p>
    <w:p w14:paraId="08A8840D" w14:textId="291D6542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43DE9F2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3.7.2 Electronically</w:t>
      </w:r>
    </w:p>
    <w:p w14:paraId="2450F115" w14:textId="77777777" w:rsidR="00AF2C91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your paper submission, you must subm</w:t>
      </w:r>
      <w:r w:rsidR="00AF2C91">
        <w:rPr>
          <w:rFonts w:ascii="Times New Roman" w:hAnsi="Times New Roman" w:cs="Times New Roman"/>
        </w:rPr>
        <w:t>it your grammar and your output</w:t>
      </w:r>
    </w:p>
    <w:p w14:paraId="4E8C1FAA" w14:textId="503D68E0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electronically.</w:t>
      </w:r>
    </w:p>
    <w:p w14:paraId="70A792B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include:</w:t>
      </w:r>
    </w:p>
    <w:p w14:paraId="76723DD6" w14:textId="78BE4E09" w:rsidR="00A60A2F" w:rsidRPr="00AF2C91" w:rsidRDefault="00A60A2F" w:rsidP="00AF2C91">
      <w:pPr>
        <w:pStyle w:val="ListParagraph"/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AF2C91">
        <w:rPr>
          <w:rFonts w:ascii="Times New Roman" w:hAnsi="Times New Roman" w:cs="Times New Roman"/>
        </w:rPr>
        <w:t>All the input files (Grammar, Lexicon, Positive, Negative, Overgen,</w:t>
      </w:r>
      <w:r w:rsidR="00AF2C91">
        <w:rPr>
          <w:rFonts w:ascii="Times New Roman" w:hAnsi="Times New Roman" w:cs="Times New Roman"/>
        </w:rPr>
        <w:t xml:space="preserve"> </w:t>
      </w:r>
      <w:r w:rsidRPr="00AF2C91">
        <w:rPr>
          <w:rFonts w:ascii="Times New Roman" w:hAnsi="Times New Roman" w:cs="Times New Roman"/>
        </w:rPr>
        <w:t>Undergen) that you used to test and evaluate your parser.</w:t>
      </w:r>
    </w:p>
    <w:p w14:paraId="17BB29CA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AF2C91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You do not need to submit the actual code that you use to run your tests.</w:t>
      </w:r>
    </w:p>
    <w:p w14:paraId="023EE55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all required files using the submit command on teach.cs:</w:t>
      </w:r>
    </w:p>
    <w:p w14:paraId="41F185A9" w14:textId="77777777" w:rsidR="00A60A2F" w:rsidRDefault="00A60A2F" w:rsidP="00AF2C91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submit -c &lt;course&gt; -a A1 &lt;filename-1&gt;...&lt;filename-n&gt;</w:t>
      </w:r>
    </w:p>
    <w:p w14:paraId="69A187AD" w14:textId="77777777" w:rsidR="00A60A2F" w:rsidRPr="00AF2C91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where </w:t>
      </w:r>
      <w:r w:rsidRPr="00AF2C91">
        <w:rPr>
          <w:rFonts w:ascii="Times New Roman" w:hAnsi="Times New Roman" w:cs="Times New Roman"/>
          <w:highlight w:val="yellow"/>
        </w:rPr>
        <w:t>&lt;course&gt; is either csc485h</w:t>
      </w:r>
      <w:r>
        <w:rPr>
          <w:rFonts w:ascii="Times New Roman" w:hAnsi="Times New Roman" w:cs="Times New Roman"/>
        </w:rPr>
        <w:t xml:space="preserve"> or csc2501h, and </w:t>
      </w:r>
      <w:r w:rsidRPr="00AF2C91">
        <w:rPr>
          <w:rFonts w:ascii="Times New Roman" w:hAnsi="Times New Roman" w:cs="Times New Roman"/>
          <w:highlight w:val="yellow"/>
        </w:rPr>
        <w:t>&lt;filename-1&gt; to &lt;filename-n&gt;</w:t>
      </w:r>
    </w:p>
    <w:p w14:paraId="24B18C81" w14:textId="4079A2C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AF2C91">
        <w:rPr>
          <w:rFonts w:ascii="Times New Roman" w:hAnsi="Times New Roman" w:cs="Times New Roman"/>
          <w:highlight w:val="yellow"/>
        </w:rPr>
        <w:lastRenderedPageBreak/>
        <w:t>are the n files you are submitting</w:t>
      </w:r>
      <w:r>
        <w:rPr>
          <w:rFonts w:ascii="Times New Roman" w:hAnsi="Times New Roman" w:cs="Times New Roman"/>
        </w:rPr>
        <w:t xml:space="preserve">. Make sure every file you turn in contains </w:t>
      </w:r>
      <w:r w:rsidRPr="00D42D28">
        <w:rPr>
          <w:rFonts w:ascii="Times New Roman" w:hAnsi="Times New Roman" w:cs="Times New Roman"/>
          <w:highlight w:val="yellow"/>
        </w:rPr>
        <w:t>a comment at</w:t>
      </w:r>
      <w:r w:rsidR="00D42D28" w:rsidRPr="00D42D28">
        <w:rPr>
          <w:rFonts w:ascii="Times New Roman" w:hAnsi="Times New Roman" w:cs="Times New Roman"/>
          <w:highlight w:val="yellow"/>
        </w:rPr>
        <w:t xml:space="preserve"> </w:t>
      </w:r>
      <w:r w:rsidRPr="00D42D28">
        <w:rPr>
          <w:rFonts w:ascii="Times New Roman" w:hAnsi="Times New Roman" w:cs="Times New Roman"/>
          <w:highlight w:val="yellow"/>
        </w:rPr>
        <w:t>the top</w:t>
      </w:r>
      <w:r>
        <w:rPr>
          <w:rFonts w:ascii="Times New Roman" w:hAnsi="Times New Roman" w:cs="Times New Roman"/>
        </w:rPr>
        <w:t xml:space="preserve"> that gives </w:t>
      </w:r>
      <w:r w:rsidRPr="00D42D28">
        <w:rPr>
          <w:rFonts w:ascii="Times New Roman" w:hAnsi="Times New Roman" w:cs="Times New Roman"/>
          <w:highlight w:val="yellow"/>
        </w:rPr>
        <w:t>your name</w:t>
      </w:r>
      <w:r>
        <w:rPr>
          <w:rFonts w:ascii="Times New Roman" w:hAnsi="Times New Roman" w:cs="Times New Roman"/>
        </w:rPr>
        <w:t xml:space="preserve">, your </w:t>
      </w:r>
      <w:r w:rsidRPr="00D42D28">
        <w:rPr>
          <w:rFonts w:ascii="Times New Roman" w:hAnsi="Times New Roman" w:cs="Times New Roman"/>
          <w:color w:val="FF0000"/>
          <w:highlight w:val="yellow"/>
        </w:rPr>
        <w:t xml:space="preserve">login ID </w:t>
      </w:r>
      <w:r w:rsidRPr="00D42D28">
        <w:rPr>
          <w:rFonts w:ascii="Times New Roman" w:hAnsi="Times New Roman" w:cs="Times New Roman"/>
          <w:highlight w:val="yellow"/>
        </w:rPr>
        <w:t>on teach.cs</w:t>
      </w:r>
      <w:r>
        <w:rPr>
          <w:rFonts w:ascii="Times New Roman" w:hAnsi="Times New Roman" w:cs="Times New Roman"/>
        </w:rPr>
        <w:t>,</w:t>
      </w:r>
      <w:r w:rsidR="00D42D28">
        <w:rPr>
          <w:rFonts w:ascii="Times New Roman" w:hAnsi="Times New Roman" w:cs="Times New Roman"/>
        </w:rPr>
        <w:t>(</w:t>
      </w:r>
      <w:r w:rsidR="00D42D28" w:rsidRPr="00D42D28">
        <w:rPr>
          <w:rFonts w:cstheme="minorHAnsi"/>
          <w:color w:val="FF0000"/>
        </w:rPr>
        <w:t>ssh shaoyuha@teach.cs.utoronto.ca</w:t>
      </w:r>
      <w:r w:rsidR="00D42D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your </w:t>
      </w:r>
      <w:r w:rsidRPr="00D42D28">
        <w:rPr>
          <w:rFonts w:ascii="Times New Roman" w:hAnsi="Times New Roman" w:cs="Times New Roman"/>
          <w:highlight w:val="yellow"/>
        </w:rPr>
        <w:t>student ID number</w:t>
      </w:r>
      <w:r>
        <w:rPr>
          <w:rFonts w:ascii="Times New Roman" w:hAnsi="Times New Roman" w:cs="Times New Roman"/>
        </w:rPr>
        <w:t>.</w:t>
      </w:r>
    </w:p>
    <w:p w14:paraId="15668024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9"/>
          <w:szCs w:val="29"/>
        </w:rPr>
      </w:pPr>
    </w:p>
    <w:p w14:paraId="4A6808E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Grading scheme</w:t>
      </w:r>
    </w:p>
    <w:p w14:paraId="142A702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</w:t>
      </w:r>
      <w:r w:rsidRPr="00D42D28">
        <w:rPr>
          <w:rFonts w:ascii="Times New Roman" w:hAnsi="Times New Roman" w:cs="Times New Roman"/>
          <w:highlight w:val="yellow"/>
        </w:rPr>
        <w:t>test your grammar on the examples in this handout</w:t>
      </w:r>
      <w:r>
        <w:rPr>
          <w:rFonts w:ascii="Times New Roman" w:hAnsi="Times New Roman" w:cs="Times New Roman"/>
        </w:rPr>
        <w:t xml:space="preserve"> as well as on some held-out test</w:t>
      </w:r>
    </w:p>
    <w:p w14:paraId="3B1DEAD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 (i.e., sentences that you haven’t seen). We will test your grammars on your sentences</w:t>
      </w:r>
    </w:p>
    <w:p w14:paraId="584BC7E4" w14:textId="4BFC30F0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computer. It is imperative that you follow the formatting requirements</w:t>
      </w:r>
      <w:r w:rsidR="00D42D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provided in this handout. Remarks will not be granted to work that did not adhere to</w:t>
      </w:r>
      <w:r w:rsidR="00D42D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 requirements.</w:t>
      </w:r>
    </w:p>
    <w:p w14:paraId="6E40501D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 1: simple sentences 2 marks</w:t>
      </w:r>
    </w:p>
    <w:p w14:paraId="344E640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 2: auxiliaries and modals 2 marks</w:t>
      </w:r>
    </w:p>
    <w:p w14:paraId="3E5FD47B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 3: subcategorization 2 marks</w:t>
      </w:r>
    </w:p>
    <w:p w14:paraId="7D67432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(including output parses) by us and by you: meeting specifications;</w:t>
      </w:r>
    </w:p>
    <w:p w14:paraId="7D883284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tests of overgeneration and undergeneration 20 marks</w:t>
      </w:r>
    </w:p>
    <w:p w14:paraId="6D06DBD3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report: description of your grammars’ limitations and your testing strategy 4 marks</w:t>
      </w:r>
    </w:p>
    <w:p w14:paraId="26F3D2CF" w14:textId="61029514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30 marks</w:t>
      </w:r>
    </w:p>
    <w:p w14:paraId="72EB23B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CSC 2501 / 485, Fall 2018: Assignment 1</w:t>
      </w:r>
    </w:p>
    <w:p w14:paraId="41C61F7D" w14:textId="24387B4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Family name: </w:t>
      </w:r>
      <w:r w:rsidR="00D42D28" w:rsidRPr="00D42D28">
        <w:rPr>
          <w:rFonts w:ascii="Times New Roman" w:hAnsi="Times New Roman" w:cs="Times New Roman"/>
          <w:u w:val="single"/>
        </w:rPr>
        <w:t>Sha</w:t>
      </w:r>
      <w:r w:rsidR="00D42D28">
        <w:rPr>
          <w:rFonts w:ascii="Times New Roman" w:hAnsi="Times New Roman" w:cs="Times New Roman"/>
          <w:u w:val="single"/>
        </w:rPr>
        <w:t>o</w:t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Given name:</w:t>
      </w:r>
      <w:r w:rsidR="00D42D28">
        <w:rPr>
          <w:rFonts w:ascii="Times New Roman" w:hAnsi="Times New Roman" w:cs="Times New Roman"/>
        </w:rPr>
        <w:t xml:space="preserve"> </w:t>
      </w:r>
      <w:r w:rsidR="00D42D28">
        <w:rPr>
          <w:rFonts w:ascii="Times New Roman" w:hAnsi="Times New Roman" w:cs="Times New Roman"/>
          <w:u w:val="single"/>
        </w:rPr>
        <w:t>Yuhan</w:t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  <w:t xml:space="preserve">  </w:t>
      </w:r>
      <w:r w:rsidR="00D42D28" w:rsidRPr="00D42D28">
        <w:rPr>
          <w:rFonts w:ascii="Times New Roman" w:hAnsi="Times New Roman" w:cs="Times New Roman"/>
          <w:u w:val="single"/>
        </w:rPr>
        <w:t xml:space="preserve">     </w:t>
      </w:r>
    </w:p>
    <w:p w14:paraId="1B129E48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u w:val="single"/>
        </w:rPr>
      </w:pPr>
    </w:p>
    <w:p w14:paraId="344EE74E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u w:val="single"/>
        </w:rPr>
      </w:pPr>
    </w:p>
    <w:p w14:paraId="520C6930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68B2C99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Staple to assignment this side up</w:t>
      </w:r>
    </w:p>
    <w:p w14:paraId="412C25B6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55AF97B3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4C5B8D09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6F3E7865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4A9DAAA2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1DA7F114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4ED85924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5CE0A1DA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30AE17FD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21DB1F0D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6E42FCE7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1AED1930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14EC163D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401DE6CB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562BE245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6C9459D0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12467E38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3564F559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7D252A59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15D6A26E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66220071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4177EEE1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311402EF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67C15274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7E851EDA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53FD94EB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</w:rPr>
      </w:pPr>
    </w:p>
    <w:p w14:paraId="4246E1CC" w14:textId="77777777" w:rsidR="00D42D28" w:rsidRP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34"/>
          <w:szCs w:val="34"/>
          <w:lang w:val="en-CA" w:eastAsia="zh-CN"/>
        </w:rPr>
      </w:pPr>
    </w:p>
    <w:p w14:paraId="2DEB7A45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CSC 2501 / 485, Fall 2018: Assignment 1</w:t>
      </w:r>
    </w:p>
    <w:p w14:paraId="3DBE848E" w14:textId="25DE2AFC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Family name: </w:t>
      </w:r>
      <w:r w:rsidR="00D42D28">
        <w:rPr>
          <w:rFonts w:ascii="Times New Roman" w:hAnsi="Times New Roman" w:cs="Times New Roman"/>
          <w:u w:val="single"/>
        </w:rPr>
        <w:t>Shao</w:t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Given name:</w:t>
      </w:r>
      <w:r w:rsidR="00D42D28">
        <w:rPr>
          <w:rFonts w:ascii="Times New Roman" w:hAnsi="Times New Roman" w:cs="Times New Roman"/>
        </w:rPr>
        <w:t xml:space="preserve"> </w:t>
      </w:r>
      <w:r w:rsidR="00D42D28" w:rsidRPr="00D42D28">
        <w:rPr>
          <w:rFonts w:ascii="Times New Roman" w:hAnsi="Times New Roman" w:cs="Times New Roman"/>
          <w:u w:val="single"/>
        </w:rPr>
        <w:t>Yuhan</w:t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</w:p>
    <w:p w14:paraId="50F00D1B" w14:textId="150A187A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Student #:</w:t>
      </w:r>
      <w:r w:rsidR="00D42D28">
        <w:rPr>
          <w:rFonts w:ascii="Times New Roman" w:hAnsi="Times New Roman" w:cs="Times New Roman"/>
        </w:rPr>
        <w:t xml:space="preserve"> </w:t>
      </w:r>
      <w:r w:rsidR="00D42D28" w:rsidRPr="00D42D28">
        <w:rPr>
          <w:rFonts w:ascii="Times New Roman" w:hAnsi="Times New Roman" w:cs="Times New Roman"/>
          <w:u w:val="single"/>
        </w:rPr>
        <w:t>1002281327</w:t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 w:rsidR="00D42D28">
        <w:rPr>
          <w:rFonts w:ascii="Times New Roman" w:hAnsi="Times New Roman" w:cs="Times New Roman"/>
          <w:u w:val="single"/>
        </w:rPr>
        <w:tab/>
      </w:r>
    </w:p>
    <w:p w14:paraId="3F59C64E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u w:val="single"/>
        </w:rPr>
      </w:pPr>
    </w:p>
    <w:p w14:paraId="72196AD6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u w:val="single"/>
        </w:rPr>
      </w:pPr>
    </w:p>
    <w:p w14:paraId="54247F0A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2433B6A0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declare that this assignment, both my paper and electronic submissions, is my own work,</w:t>
      </w:r>
    </w:p>
    <w:p w14:paraId="6EF1EE97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is in accordance with the University of Toronto Code of Behaviour on Academic Matters</w:t>
      </w:r>
    </w:p>
    <w:p w14:paraId="525B0839" w14:textId="77777777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Code of Student Conduct.</w:t>
      </w:r>
    </w:p>
    <w:p w14:paraId="095745CE" w14:textId="172A80AC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</w:t>
      </w:r>
      <w:r w:rsidR="00D42D28">
        <w:rPr>
          <w:rFonts w:ascii="Times New Roman" w:hAnsi="Times New Roman" w:cs="Times New Roman"/>
        </w:rPr>
        <w:t xml:space="preserve"> </w:t>
      </w:r>
      <w:r w:rsidR="00D42D28" w:rsidRPr="00D42D28">
        <w:rPr>
          <w:rFonts w:ascii="Times New Roman" w:hAnsi="Times New Roman" w:cs="Times New Roman"/>
          <w:u w:val="single"/>
        </w:rPr>
        <w:tab/>
      </w:r>
      <w:r w:rsidR="00D42D28" w:rsidRPr="00D42D28">
        <w:rPr>
          <w:rFonts w:ascii="Times New Roman" w:hAnsi="Times New Roman" w:cs="Times New Roman"/>
          <w:u w:val="single"/>
        </w:rPr>
        <w:tab/>
      </w:r>
      <w:r w:rsidR="00D42D28" w:rsidRPr="00D42D28">
        <w:rPr>
          <w:rFonts w:ascii="Times New Roman" w:hAnsi="Times New Roman" w:cs="Times New Roman"/>
          <w:u w:val="single"/>
        </w:rPr>
        <w:tab/>
      </w:r>
      <w:r w:rsidR="00D42D28" w:rsidRPr="00D42D28">
        <w:rPr>
          <w:rFonts w:ascii="Times New Roman" w:hAnsi="Times New Roman" w:cs="Times New Roman"/>
          <w:u w:val="single"/>
        </w:rPr>
        <w:tab/>
      </w:r>
      <w:r w:rsidR="00D42D28" w:rsidRPr="00D42D28">
        <w:rPr>
          <w:rFonts w:ascii="Times New Roman" w:hAnsi="Times New Roman" w:cs="Times New Roman"/>
          <w:u w:val="single"/>
        </w:rPr>
        <w:tab/>
      </w:r>
    </w:p>
    <w:p w14:paraId="5496F863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3EC3C6C1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77ACBD51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38E7B926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2CB6AFDC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77856894" w14:textId="77777777" w:rsidR="00D42D28" w:rsidRDefault="00D42D28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14:paraId="741DB42B" w14:textId="77777777" w:rsidR="00A60A2F" w:rsidRPr="00293D7D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lang w:val="en-CA" w:eastAsia="zh-CN"/>
        </w:rPr>
      </w:pPr>
      <w:r>
        <w:rPr>
          <w:rFonts w:ascii="Times New Roman" w:hAnsi="Times New Roman" w:cs="Times New Roman"/>
        </w:rPr>
        <w:t>Grade:</w:t>
      </w:r>
    </w:p>
    <w:p w14:paraId="3295C8A3" w14:textId="61F7589B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 w:rsidR="00D42D28">
        <w:rPr>
          <w:rFonts w:ascii="Times New Roman" w:hAnsi="Times New Roman" w:cs="Times New Roman"/>
        </w:rPr>
        <w:tab/>
      </w:r>
      <w:r w:rsidR="00D42D28" w:rsidRPr="00D42D28">
        <w:rPr>
          <w:rFonts w:ascii="Times New Roman" w:hAnsi="Times New Roman" w:cs="Times New Roman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/ 10</w:t>
      </w:r>
    </w:p>
    <w:p w14:paraId="373EE829" w14:textId="02CA6E8A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 </w:t>
      </w:r>
      <w:r w:rsidR="00D42D28">
        <w:rPr>
          <w:rFonts w:ascii="Times New Roman" w:hAnsi="Times New Roman" w:cs="Times New Roman"/>
        </w:rPr>
        <w:tab/>
      </w:r>
      <w:r w:rsidR="00D42D28" w:rsidRPr="00D42D28">
        <w:rPr>
          <w:rFonts w:ascii="Times New Roman" w:hAnsi="Times New Roman" w:cs="Times New Roman"/>
        </w:rPr>
        <w:tab/>
      </w:r>
      <w:r w:rsidR="00D42D28">
        <w:rPr>
          <w:rFonts w:ascii="Times New Roman" w:hAnsi="Times New Roman" w:cs="Times New Roman"/>
          <w:strike/>
        </w:rPr>
        <w:tab/>
      </w:r>
      <w:r>
        <w:rPr>
          <w:rFonts w:ascii="Times New Roman" w:hAnsi="Times New Roman" w:cs="Times New Roman"/>
        </w:rPr>
        <w:t>/ 6</w:t>
      </w:r>
    </w:p>
    <w:p w14:paraId="035D49A9" w14:textId="205532E9" w:rsidR="00A60A2F" w:rsidRDefault="00A60A2F" w:rsidP="00A60A2F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 </w:t>
      </w:r>
      <w:r w:rsidR="00D42D28">
        <w:rPr>
          <w:rFonts w:ascii="Times New Roman" w:hAnsi="Times New Roman" w:cs="Times New Roman"/>
        </w:rPr>
        <w:tab/>
      </w:r>
      <w:r w:rsidR="00D42D28" w:rsidRPr="00D42D28">
        <w:rPr>
          <w:rFonts w:ascii="Times New Roman" w:hAnsi="Times New Roman" w:cs="Times New Roman"/>
        </w:rPr>
        <w:tab/>
      </w:r>
      <w:r w:rsidR="00D42D28">
        <w:rPr>
          <w:rFonts w:ascii="Times New Roman" w:hAnsi="Times New Roman" w:cs="Times New Roman"/>
          <w:strike/>
        </w:rPr>
        <w:tab/>
      </w:r>
      <w:r>
        <w:rPr>
          <w:rFonts w:ascii="Times New Roman" w:hAnsi="Times New Roman" w:cs="Times New Roman"/>
        </w:rPr>
        <w:t>/ 30</w:t>
      </w:r>
    </w:p>
    <w:p w14:paraId="2CDF86ED" w14:textId="24D0D13A" w:rsidR="00BD44A7" w:rsidRPr="00A60A2F" w:rsidRDefault="00A60A2F" w:rsidP="00D42D28">
      <w:pPr>
        <w:ind w:firstLine="0"/>
        <w:rPr>
          <w:lang w:val="en-CA" w:eastAsia="zh-CN"/>
        </w:rPr>
      </w:pPr>
      <w:r>
        <w:rPr>
          <w:rFonts w:ascii="Times New Roman" w:hAnsi="Times New Roman" w:cs="Times New Roman"/>
        </w:rPr>
        <w:t xml:space="preserve">TOTAL </w:t>
      </w:r>
      <w:r w:rsidR="00D42D28">
        <w:rPr>
          <w:rFonts w:ascii="Times New Roman" w:hAnsi="Times New Roman" w:cs="Times New Roman"/>
        </w:rPr>
        <w:tab/>
      </w:r>
      <w:r w:rsidR="00D42D28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/ 46</w:t>
      </w:r>
    </w:p>
    <w:sectPr w:rsidR="00BD44A7" w:rsidRPr="00A60A2F"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3410A" w14:textId="77777777" w:rsidR="00EC1EA8" w:rsidRDefault="00EC1EA8">
      <w:pPr>
        <w:spacing w:line="240" w:lineRule="auto"/>
      </w:pPr>
      <w:r>
        <w:separator/>
      </w:r>
    </w:p>
  </w:endnote>
  <w:endnote w:type="continuationSeparator" w:id="0">
    <w:p w14:paraId="4B60B13F" w14:textId="77777777" w:rsidR="00EC1EA8" w:rsidRDefault="00EC1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DC6F2" w14:textId="77777777" w:rsidR="00F02E5B" w:rsidRDefault="00F02E5B" w:rsidP="001B0D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77CDC5" w14:textId="77777777" w:rsidR="00F02E5B" w:rsidRDefault="00F02E5B" w:rsidP="00F02E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99642" w14:textId="77777777" w:rsidR="00F02E5B" w:rsidRDefault="00F02E5B" w:rsidP="001B0D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064C">
      <w:rPr>
        <w:rStyle w:val="PageNumber"/>
        <w:noProof/>
      </w:rPr>
      <w:t>9</w:t>
    </w:r>
    <w:r>
      <w:rPr>
        <w:rStyle w:val="PageNumber"/>
      </w:rPr>
      <w:fldChar w:fldCharType="end"/>
    </w:r>
  </w:p>
  <w:p w14:paraId="2989DE15" w14:textId="77777777" w:rsidR="00F02E5B" w:rsidRDefault="00F02E5B" w:rsidP="00F02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B373C" w14:textId="77777777" w:rsidR="00EC1EA8" w:rsidRDefault="00EC1EA8">
      <w:pPr>
        <w:spacing w:line="240" w:lineRule="auto"/>
      </w:pPr>
      <w:r>
        <w:separator/>
      </w:r>
    </w:p>
  </w:footnote>
  <w:footnote w:type="continuationSeparator" w:id="0">
    <w:p w14:paraId="794752F9" w14:textId="77777777" w:rsidR="00EC1EA8" w:rsidRDefault="00EC1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F1919" w14:textId="77777777" w:rsidR="00BD44A7" w:rsidRPr="00A60A2F" w:rsidRDefault="00BD44A7" w:rsidP="00A60A2F">
    <w:pPr>
      <w:pStyle w:val="Header"/>
      <w:jc w:val="center"/>
      <w:rPr>
        <w:lang w:val="en-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A70A30"/>
    <w:multiLevelType w:val="hybridMultilevel"/>
    <w:tmpl w:val="6800628E"/>
    <w:lvl w:ilvl="0" w:tplc="EB1EA61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B1B5787"/>
    <w:multiLevelType w:val="multilevel"/>
    <w:tmpl w:val="4572ABF8"/>
    <w:numStyleLink w:val="MLAOutline"/>
  </w:abstractNum>
  <w:abstractNum w:abstractNumId="14">
    <w:nsid w:val="5B994004"/>
    <w:multiLevelType w:val="hybridMultilevel"/>
    <w:tmpl w:val="FAB49002"/>
    <w:lvl w:ilvl="0" w:tplc="C6E4D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2F"/>
    <w:rsid w:val="00067302"/>
    <w:rsid w:val="00086969"/>
    <w:rsid w:val="000921C7"/>
    <w:rsid w:val="000F5994"/>
    <w:rsid w:val="00107B1A"/>
    <w:rsid w:val="00122150"/>
    <w:rsid w:val="00166D74"/>
    <w:rsid w:val="00193BEB"/>
    <w:rsid w:val="00250E16"/>
    <w:rsid w:val="00253967"/>
    <w:rsid w:val="00267A7B"/>
    <w:rsid w:val="00293D7D"/>
    <w:rsid w:val="002C142C"/>
    <w:rsid w:val="00332657"/>
    <w:rsid w:val="00343B15"/>
    <w:rsid w:val="003A28B6"/>
    <w:rsid w:val="004164AA"/>
    <w:rsid w:val="004B0E36"/>
    <w:rsid w:val="005D6F38"/>
    <w:rsid w:val="005E182D"/>
    <w:rsid w:val="00600148"/>
    <w:rsid w:val="00643875"/>
    <w:rsid w:val="00645217"/>
    <w:rsid w:val="00655C11"/>
    <w:rsid w:val="006A0753"/>
    <w:rsid w:val="006C0B51"/>
    <w:rsid w:val="00774661"/>
    <w:rsid w:val="00790D60"/>
    <w:rsid w:val="00821416"/>
    <w:rsid w:val="00842429"/>
    <w:rsid w:val="008E5474"/>
    <w:rsid w:val="008E79CF"/>
    <w:rsid w:val="00970C41"/>
    <w:rsid w:val="009B481D"/>
    <w:rsid w:val="009C4203"/>
    <w:rsid w:val="009E6A9A"/>
    <w:rsid w:val="00A550E1"/>
    <w:rsid w:val="00A60A2F"/>
    <w:rsid w:val="00A93EB5"/>
    <w:rsid w:val="00A94E42"/>
    <w:rsid w:val="00AB6FA5"/>
    <w:rsid w:val="00AD3804"/>
    <w:rsid w:val="00AF2C91"/>
    <w:rsid w:val="00B0760E"/>
    <w:rsid w:val="00B454D3"/>
    <w:rsid w:val="00B55B1E"/>
    <w:rsid w:val="00B75F0F"/>
    <w:rsid w:val="00B91616"/>
    <w:rsid w:val="00BC240E"/>
    <w:rsid w:val="00BD44A7"/>
    <w:rsid w:val="00C0287D"/>
    <w:rsid w:val="00C413C9"/>
    <w:rsid w:val="00C6000E"/>
    <w:rsid w:val="00C73CA2"/>
    <w:rsid w:val="00C87DC1"/>
    <w:rsid w:val="00CE0598"/>
    <w:rsid w:val="00D3674A"/>
    <w:rsid w:val="00D42D28"/>
    <w:rsid w:val="00D43DA0"/>
    <w:rsid w:val="00DB064C"/>
    <w:rsid w:val="00DD64DD"/>
    <w:rsid w:val="00DF651C"/>
    <w:rsid w:val="00E51200"/>
    <w:rsid w:val="00EA05BA"/>
    <w:rsid w:val="00EC1EA8"/>
    <w:rsid w:val="00ED1FD5"/>
    <w:rsid w:val="00F02E5B"/>
    <w:rsid w:val="00F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F7D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A60A2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0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han/Library/Containers/com.microsoft.Word/Data/Library/Caches/TM10002092/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AEE4E6-37F2-FF49-98B4-E759ADFE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137</TotalTime>
  <Pages>9</Pages>
  <Words>2710</Words>
  <Characters>15452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Shao</dc:creator>
  <cp:keywords/>
  <dc:description/>
  <cp:lastModifiedBy>Microsoft Office User</cp:lastModifiedBy>
  <cp:revision>52</cp:revision>
  <dcterms:created xsi:type="dcterms:W3CDTF">2018-09-21T15:36:00Z</dcterms:created>
  <dcterms:modified xsi:type="dcterms:W3CDTF">2018-09-28T18:01:00Z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