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B4DF9" w14:textId="77777777" w:rsidR="0039464A" w:rsidRDefault="0039464A" w:rsidP="006E1EC1">
      <w:pPr>
        <w:spacing w:line="240" w:lineRule="auto"/>
        <w:rPr>
          <w:lang w:val="en-CA"/>
        </w:rPr>
      </w:pPr>
    </w:p>
    <w:p w14:paraId="7F9F8EF1" w14:textId="28A2989F" w:rsidR="00123A7F" w:rsidRPr="00E336C1" w:rsidRDefault="00AF6D4A" w:rsidP="00E336C1">
      <w:pPr>
        <w:pStyle w:val="ListParagraph"/>
        <w:spacing w:line="240" w:lineRule="auto"/>
        <w:ind w:firstLine="0"/>
        <w:jc w:val="center"/>
        <w:rPr>
          <w:b/>
          <w:sz w:val="32"/>
          <w:szCs w:val="32"/>
          <w:lang w:val="en-CA"/>
        </w:rPr>
      </w:pPr>
      <w:r w:rsidRPr="00664F58">
        <w:rPr>
          <w:b/>
          <w:sz w:val="32"/>
          <w:szCs w:val="32"/>
          <w:lang w:val="en-CA"/>
        </w:rPr>
        <w:t xml:space="preserve">CSC485 </w:t>
      </w:r>
      <w:r w:rsidR="00664F58" w:rsidRPr="00664F58">
        <w:rPr>
          <w:b/>
          <w:sz w:val="32"/>
          <w:szCs w:val="32"/>
          <w:lang w:val="en-CA"/>
        </w:rPr>
        <w:t>Assignment1 Report</w:t>
      </w:r>
    </w:p>
    <w:p w14:paraId="27AA63E8" w14:textId="3F52CB5D" w:rsidR="00793827" w:rsidRPr="00E15A31" w:rsidRDefault="00664F58" w:rsidP="00E15A31">
      <w:pPr>
        <w:pStyle w:val="ListParagraph"/>
        <w:numPr>
          <w:ilvl w:val="0"/>
          <w:numId w:val="16"/>
        </w:numPr>
        <w:spacing w:line="240" w:lineRule="auto"/>
        <w:rPr>
          <w:b/>
          <w:lang w:val="en-CA"/>
        </w:rPr>
      </w:pPr>
      <w:r w:rsidRPr="00664F58">
        <w:rPr>
          <w:b/>
          <w:lang w:val="en-CA"/>
        </w:rPr>
        <w:t>Part A</w:t>
      </w:r>
      <w:r>
        <w:rPr>
          <w:lang w:val="en-CA"/>
        </w:rPr>
        <w:t xml:space="preserve">: </w:t>
      </w:r>
      <w:r w:rsidRPr="00793827">
        <w:rPr>
          <w:b/>
          <w:lang w:val="en-CA"/>
        </w:rPr>
        <w:t>Test Strategy</w:t>
      </w:r>
    </w:p>
    <w:p w14:paraId="66508B52" w14:textId="08FBD250" w:rsidR="00E15A31" w:rsidRDefault="009F764F" w:rsidP="00E15A31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r>
        <w:rPr>
          <w:lang w:val="en-CA" w:eastAsia="zh-CN"/>
        </w:rPr>
        <w:t>After</w:t>
      </w:r>
      <w:r w:rsidR="00E15A31">
        <w:rPr>
          <w:lang w:val="en-CA" w:eastAsia="zh-CN"/>
        </w:rPr>
        <w:t xml:space="preserve"> I done each part, I tested the cases</w:t>
      </w:r>
      <w:r w:rsidR="00BF1363">
        <w:rPr>
          <w:lang w:val="en-CA" w:eastAsia="zh-CN"/>
        </w:rPr>
        <w:t xml:space="preserve"> given in</w:t>
      </w:r>
      <w:r w:rsidR="00E15A31">
        <w:rPr>
          <w:lang w:val="en-CA" w:eastAsia="zh-CN"/>
        </w:rPr>
        <w:t xml:space="preserve"> this part.</w:t>
      </w:r>
    </w:p>
    <w:p w14:paraId="452541D9" w14:textId="4EAB0032" w:rsidR="00E15A31" w:rsidRDefault="00E15A31" w:rsidP="00E15A31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r>
        <w:rPr>
          <w:lang w:val="en-CA" w:eastAsia="zh-CN"/>
        </w:rPr>
        <w:t>And in each part, I just extended the Grammar from the pervious part instead of changing it. Therefore, I can guarantee my current Grammar can still pass the cases in the pervious part.</w:t>
      </w:r>
    </w:p>
    <w:p w14:paraId="3F1CCB2B" w14:textId="0E87006F" w:rsidR="00E15A31" w:rsidRDefault="00E15A31" w:rsidP="00E15A31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r>
        <w:rPr>
          <w:lang w:val="en-CA" w:eastAsia="zh-CN"/>
        </w:rPr>
        <w:t xml:space="preserve">After I done 3.3, I </w:t>
      </w:r>
      <w:r w:rsidR="00B87D99">
        <w:rPr>
          <w:lang w:val="en-CA" w:eastAsia="zh-CN"/>
        </w:rPr>
        <w:t xml:space="preserve">first </w:t>
      </w:r>
      <w:r w:rsidR="00EB21EC" w:rsidRPr="00EB21EC">
        <w:rPr>
          <w:lang w:val="en-CA" w:eastAsia="zh-CN"/>
        </w:rPr>
        <w:t>categorize</w:t>
      </w:r>
      <w:r w:rsidR="00EB21EC">
        <w:rPr>
          <w:lang w:val="en-CA" w:eastAsia="zh-CN"/>
        </w:rPr>
        <w:t>d the words provided in the A1-vocab.txt, and then tested the example provided in the A1-test.txt.</w:t>
      </w:r>
      <w:r w:rsidR="00DB7299">
        <w:rPr>
          <w:lang w:val="en-CA" w:eastAsia="zh-CN"/>
        </w:rPr>
        <w:t xml:space="preserve"> </w:t>
      </w:r>
    </w:p>
    <w:p w14:paraId="154E01A3" w14:textId="1874E448" w:rsidR="00DB7299" w:rsidRDefault="00BF1363" w:rsidP="00E15A31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r>
        <w:rPr>
          <w:lang w:val="en-CA" w:eastAsia="zh-CN"/>
        </w:rPr>
        <w:t>Positive means</w:t>
      </w:r>
      <w:r w:rsidR="00DE0AD6">
        <w:rPr>
          <w:lang w:val="en-CA" w:eastAsia="zh-CN"/>
        </w:rPr>
        <w:t xml:space="preserve"> the correct grammar that can be phrased correctly</w:t>
      </w:r>
      <w:r w:rsidR="00430745">
        <w:rPr>
          <w:lang w:val="en-CA" w:eastAsia="zh-CN"/>
        </w:rPr>
        <w:t xml:space="preserve"> by my Grammar</w:t>
      </w:r>
      <w:r w:rsidR="00DE0AD6">
        <w:rPr>
          <w:lang w:val="en-CA" w:eastAsia="zh-CN"/>
        </w:rPr>
        <w:t xml:space="preserve">, I just followed my Grammar directly </w:t>
      </w:r>
      <w:r w:rsidR="00430745">
        <w:rPr>
          <w:lang w:val="en-CA" w:eastAsia="zh-CN"/>
        </w:rPr>
        <w:t>to cons</w:t>
      </w:r>
      <w:r>
        <w:rPr>
          <w:lang w:val="en-CA" w:eastAsia="zh-CN"/>
        </w:rPr>
        <w:t>truct the test case. Negative means</w:t>
      </w:r>
      <w:r w:rsidR="00430745">
        <w:rPr>
          <w:lang w:val="en-CA" w:eastAsia="zh-CN"/>
        </w:rPr>
        <w:t xml:space="preserve"> the wrong grammar that cannot be phrased by my Grammar, I deleted </w:t>
      </w:r>
      <w:r>
        <w:rPr>
          <w:lang w:val="en-CA" w:eastAsia="zh-CN"/>
        </w:rPr>
        <w:t>or reordered the significant</w:t>
      </w:r>
      <w:r w:rsidR="00430745">
        <w:rPr>
          <w:lang w:val="en-CA" w:eastAsia="zh-CN"/>
        </w:rPr>
        <w:t xml:space="preserve"> words in the sentences from the test cases in the Positive in order to generate the test case for Negative. </w:t>
      </w:r>
      <w:r>
        <w:rPr>
          <w:lang w:val="en-CA" w:eastAsia="zh-CN"/>
        </w:rPr>
        <w:t>[‘significant words’ here means the words that have a special contribution in a sentence, once be removed or reordered, the sentence structure may be changed significantly]</w:t>
      </w:r>
    </w:p>
    <w:p w14:paraId="2C848578" w14:textId="44EE6FBF" w:rsidR="009F764F" w:rsidRPr="009F764F" w:rsidRDefault="009F764F" w:rsidP="009F764F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r>
        <w:rPr>
          <w:lang w:val="en-CA" w:eastAsia="zh-CN"/>
        </w:rPr>
        <w:t xml:space="preserve">For </w:t>
      </w:r>
      <w:proofErr w:type="spellStart"/>
      <w:r>
        <w:rPr>
          <w:lang w:val="en-CA" w:eastAsia="zh-CN"/>
        </w:rPr>
        <w:t>Undergen</w:t>
      </w:r>
      <w:proofErr w:type="spellEnd"/>
      <w:r>
        <w:rPr>
          <w:lang w:val="en-CA" w:eastAsia="zh-CN"/>
        </w:rPr>
        <w:t xml:space="preserve"> part, I supposed to give g</w:t>
      </w:r>
      <w:proofErr w:type="spellStart"/>
      <w:r>
        <w:rPr>
          <w:rFonts w:cstheme="minorHAnsi"/>
          <w:color w:val="000000"/>
          <w:lang w:eastAsia="en-US"/>
        </w:rPr>
        <w:t>rammatical</w:t>
      </w:r>
      <w:proofErr w:type="spellEnd"/>
      <w:r>
        <w:rPr>
          <w:rFonts w:cstheme="minorHAnsi"/>
          <w:color w:val="000000"/>
          <w:lang w:eastAsia="en-US"/>
        </w:rPr>
        <w:t xml:space="preserve"> sentences that my G</w:t>
      </w:r>
      <w:r w:rsidRPr="00430745">
        <w:rPr>
          <w:rFonts w:cstheme="minorHAnsi"/>
          <w:color w:val="000000"/>
          <w:lang w:eastAsia="en-US"/>
        </w:rPr>
        <w:t>rammar incorrectly excludes</w:t>
      </w:r>
      <w:r>
        <w:rPr>
          <w:rFonts w:cstheme="minorHAnsi"/>
          <w:color w:val="000000"/>
          <w:lang w:eastAsia="en-US"/>
        </w:rPr>
        <w:t xml:space="preserve">. </w:t>
      </w:r>
      <w:r w:rsidR="0004350F">
        <w:rPr>
          <w:rFonts w:cstheme="minorHAnsi"/>
          <w:color w:val="000000"/>
          <w:lang w:eastAsia="en-US"/>
        </w:rPr>
        <w:t>A</w:t>
      </w:r>
      <w:r w:rsidR="00BF1363">
        <w:rPr>
          <w:rFonts w:cstheme="minorHAnsi"/>
          <w:color w:val="000000"/>
          <w:lang w:eastAsia="en-US"/>
        </w:rPr>
        <w:t xml:space="preserve">t first, </w:t>
      </w:r>
      <w:r>
        <w:rPr>
          <w:rFonts w:cstheme="minorHAnsi"/>
          <w:color w:val="000000"/>
          <w:lang w:eastAsia="en-US"/>
        </w:rPr>
        <w:t xml:space="preserve">when I wrote 3.2, I misread the question and </w:t>
      </w:r>
      <w:r w:rsidR="0004350F">
        <w:rPr>
          <w:rFonts w:cstheme="minorHAnsi"/>
          <w:color w:val="000000"/>
          <w:lang w:eastAsia="en-US"/>
        </w:rPr>
        <w:t xml:space="preserve">I wrote </w:t>
      </w:r>
      <w:r>
        <w:rPr>
          <w:rFonts w:cstheme="minorHAnsi"/>
          <w:color w:val="000000"/>
          <w:lang w:eastAsia="en-US"/>
        </w:rPr>
        <w:t xml:space="preserve">my grammar </w:t>
      </w:r>
      <w:r w:rsidR="0004350F">
        <w:rPr>
          <w:rFonts w:cstheme="minorHAnsi"/>
          <w:color w:val="000000"/>
          <w:lang w:eastAsia="en-US"/>
        </w:rPr>
        <w:t>following</w:t>
      </w:r>
      <w:r>
        <w:rPr>
          <w:rFonts w:cstheme="minorHAnsi"/>
          <w:color w:val="000000"/>
          <w:lang w:eastAsia="en-US"/>
        </w:rPr>
        <w:t xml:space="preserve"> the </w:t>
      </w:r>
      <w:r w:rsidR="0004350F">
        <w:rPr>
          <w:rFonts w:cstheme="minorHAnsi"/>
          <w:color w:val="000000"/>
          <w:lang w:eastAsia="en-US"/>
        </w:rPr>
        <w:t xml:space="preserve">sixteen tenses in English. </w:t>
      </w:r>
      <w:r w:rsidR="0004350F">
        <w:rPr>
          <w:rFonts w:cstheme="minorHAnsi"/>
          <w:color w:val="000000"/>
          <w:lang w:val="en-CA" w:eastAsia="zh-CN"/>
        </w:rPr>
        <w:t>Then I asked professor and he said we do not have to consider these and this is for the assignment2, therefore, I simplified my grammar. I provided the test cases that can be phrased in my original version of Grammar but not in this simplified version.</w:t>
      </w:r>
      <w:r w:rsidR="00BF1363">
        <w:rPr>
          <w:rFonts w:cstheme="minorHAnsi"/>
          <w:color w:val="000000"/>
          <w:lang w:val="en-CA" w:eastAsia="zh-CN"/>
        </w:rPr>
        <w:t xml:space="preserve"> [these test cases are about the tenses and are the Case5-8 in </w:t>
      </w:r>
      <w:proofErr w:type="spellStart"/>
      <w:r w:rsidR="00BF1363">
        <w:rPr>
          <w:rFonts w:cstheme="minorHAnsi"/>
          <w:color w:val="000000"/>
          <w:lang w:val="en-CA" w:eastAsia="zh-CN"/>
        </w:rPr>
        <w:t>Undergen</w:t>
      </w:r>
      <w:proofErr w:type="spellEnd"/>
      <w:r w:rsidR="00BF1363">
        <w:rPr>
          <w:rFonts w:cstheme="minorHAnsi"/>
          <w:color w:val="000000"/>
          <w:lang w:val="en-CA" w:eastAsia="zh-CN"/>
        </w:rPr>
        <w:t>]</w:t>
      </w:r>
    </w:p>
    <w:p w14:paraId="7CA6ED2E" w14:textId="7EAB6B2B" w:rsidR="00AC1A78" w:rsidRPr="00AC1A78" w:rsidRDefault="009F764F" w:rsidP="00AC1A78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r>
        <w:rPr>
          <w:rFonts w:cstheme="minorHAnsi"/>
          <w:color w:val="000000"/>
          <w:lang w:eastAsia="en-US"/>
        </w:rPr>
        <w:t xml:space="preserve">For </w:t>
      </w:r>
      <w:proofErr w:type="spellStart"/>
      <w:r>
        <w:rPr>
          <w:rFonts w:cstheme="minorHAnsi"/>
          <w:color w:val="000000"/>
          <w:lang w:eastAsia="en-US"/>
        </w:rPr>
        <w:t>Overgen</w:t>
      </w:r>
      <w:proofErr w:type="spellEnd"/>
      <w:r>
        <w:rPr>
          <w:rFonts w:cstheme="minorHAnsi"/>
          <w:color w:val="000000"/>
          <w:lang w:eastAsia="en-US"/>
        </w:rPr>
        <w:t xml:space="preserve"> part, I supposed to give u</w:t>
      </w:r>
      <w:r w:rsidRPr="009F764F">
        <w:rPr>
          <w:rFonts w:cstheme="minorHAnsi"/>
          <w:color w:val="000000"/>
          <w:lang w:eastAsia="en-US"/>
        </w:rPr>
        <w:t>ngrammatical sentences that my grammar incorrectly includes</w:t>
      </w:r>
      <w:r w:rsidR="00CB6235">
        <w:rPr>
          <w:rFonts w:cstheme="minorHAnsi"/>
          <w:color w:val="000000"/>
          <w:lang w:eastAsia="en-US"/>
        </w:rPr>
        <w:t xml:space="preserve">. </w:t>
      </w:r>
      <w:r w:rsidR="0004350F">
        <w:rPr>
          <w:rFonts w:cstheme="minorHAnsi"/>
          <w:color w:val="000000"/>
          <w:lang w:eastAsia="en-US"/>
        </w:rPr>
        <w:t xml:space="preserve">My test strategy is similar to the process we learned in the class about </w:t>
      </w:r>
      <w:r w:rsidR="00123A7F">
        <w:rPr>
          <w:rFonts w:cstheme="minorHAnsi"/>
          <w:color w:val="000000"/>
          <w:lang w:eastAsia="en-US"/>
        </w:rPr>
        <w:t xml:space="preserve">“Charts” though this strategy is not designed for testing. But the main idea is the same. I check my Grammar one by one, from the beginning of the sentences, i.e.: determiner, noun, pronoun or proper noun. And then, check token by token, </w:t>
      </w:r>
      <w:r w:rsidR="00CB6235">
        <w:rPr>
          <w:rFonts w:cstheme="minorHAnsi"/>
          <w:color w:val="000000"/>
          <w:lang w:eastAsia="en-US"/>
        </w:rPr>
        <w:t>consider the different format of each token that possibly give the wrong grammar, e.g.: the disagreement of the subject and verb.</w:t>
      </w:r>
    </w:p>
    <w:p w14:paraId="6D5F1A0A" w14:textId="5448B362" w:rsidR="00CB6235" w:rsidRPr="00CB6235" w:rsidRDefault="00CB6235" w:rsidP="00CB6235">
      <w:pPr>
        <w:pStyle w:val="ListParagraph"/>
        <w:numPr>
          <w:ilvl w:val="0"/>
          <w:numId w:val="16"/>
        </w:numPr>
        <w:spacing w:line="240" w:lineRule="auto"/>
        <w:rPr>
          <w:lang w:val="en-CA" w:eastAsia="zh-CN"/>
        </w:rPr>
      </w:pPr>
      <w:r>
        <w:rPr>
          <w:b/>
          <w:lang w:val="en-CA" w:eastAsia="zh-CN"/>
        </w:rPr>
        <w:t xml:space="preserve">Part B: Discuss the limitation, </w:t>
      </w:r>
      <w:proofErr w:type="spellStart"/>
      <w:r>
        <w:rPr>
          <w:b/>
          <w:lang w:val="en-CA" w:eastAsia="zh-CN"/>
        </w:rPr>
        <w:t>Undergeneration</w:t>
      </w:r>
      <w:proofErr w:type="spellEnd"/>
      <w:r>
        <w:rPr>
          <w:b/>
          <w:lang w:val="en-CA" w:eastAsia="zh-CN"/>
        </w:rPr>
        <w:t xml:space="preserve"> and </w:t>
      </w:r>
      <w:proofErr w:type="spellStart"/>
      <w:r>
        <w:rPr>
          <w:b/>
          <w:lang w:val="en-CA" w:eastAsia="zh-CN"/>
        </w:rPr>
        <w:t>Overgeneration</w:t>
      </w:r>
      <w:proofErr w:type="spellEnd"/>
    </w:p>
    <w:p w14:paraId="118D27D5" w14:textId="7E948CDA" w:rsidR="00AC1A78" w:rsidRPr="00AC1A78" w:rsidRDefault="00CB6235" w:rsidP="00AC1A78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proofErr w:type="spellStart"/>
      <w:r>
        <w:rPr>
          <w:b/>
          <w:lang w:val="en-CA" w:eastAsia="zh-CN"/>
        </w:rPr>
        <w:t>Undergeneration</w:t>
      </w:r>
      <w:proofErr w:type="spellEnd"/>
      <w:r>
        <w:rPr>
          <w:b/>
          <w:lang w:val="en-CA" w:eastAsia="zh-CN"/>
        </w:rPr>
        <w:t>:</w:t>
      </w:r>
      <w:r w:rsidR="006E3020">
        <w:rPr>
          <w:b/>
          <w:lang w:val="en-CA" w:eastAsia="zh-CN"/>
        </w:rPr>
        <w:t xml:space="preserve"> </w:t>
      </w:r>
      <w:r w:rsidR="006E3020">
        <w:rPr>
          <w:lang w:val="en-CA" w:eastAsia="zh-CN"/>
        </w:rPr>
        <w:t xml:space="preserve">In the </w:t>
      </w:r>
      <w:proofErr w:type="spellStart"/>
      <w:r w:rsidR="006E3020">
        <w:rPr>
          <w:b/>
          <w:lang w:val="en-CA" w:eastAsia="zh-CN"/>
        </w:rPr>
        <w:t>Undergen</w:t>
      </w:r>
      <w:proofErr w:type="spellEnd"/>
      <w:r w:rsidR="006E3020">
        <w:rPr>
          <w:lang w:val="en-CA" w:eastAsia="zh-CN"/>
        </w:rPr>
        <w:t xml:space="preserve"> test cases, I have 11 cases of </w:t>
      </w:r>
      <w:r w:rsidR="006E3020">
        <w:rPr>
          <w:rFonts w:cstheme="minorHAnsi"/>
          <w:color w:val="000000"/>
          <w:lang w:eastAsia="en-US"/>
        </w:rPr>
        <w:t>g</w:t>
      </w:r>
      <w:r w:rsidR="006E3020" w:rsidRPr="006E3020">
        <w:rPr>
          <w:rFonts w:cstheme="minorHAnsi"/>
          <w:color w:val="000000"/>
          <w:lang w:eastAsia="en-US"/>
        </w:rPr>
        <w:t>rammatical sentences that my grammar incorrectly excludes</w:t>
      </w:r>
      <w:r w:rsidR="006E3020">
        <w:rPr>
          <w:rFonts w:cstheme="minorHAnsi"/>
          <w:color w:val="000000"/>
          <w:lang w:eastAsia="en-US"/>
        </w:rPr>
        <w:t xml:space="preserve">. The </w:t>
      </w:r>
      <w:r w:rsidR="00BF1363">
        <w:rPr>
          <w:rFonts w:cstheme="minorHAnsi"/>
          <w:color w:val="000000"/>
          <w:lang w:eastAsia="en-US"/>
        </w:rPr>
        <w:t>Case1&amp;2</w:t>
      </w:r>
      <w:r w:rsidR="00E336C1">
        <w:rPr>
          <w:rFonts w:cstheme="minorHAnsi"/>
          <w:color w:val="000000"/>
          <w:lang w:eastAsia="en-US"/>
        </w:rPr>
        <w:t xml:space="preserve"> somehow </w:t>
      </w:r>
      <w:proofErr w:type="gramStart"/>
      <w:r w:rsidR="00E336C1">
        <w:rPr>
          <w:rFonts w:cstheme="minorHAnsi"/>
          <w:color w:val="000000"/>
          <w:lang w:eastAsia="en-US"/>
        </w:rPr>
        <w:t>relate</w:t>
      </w:r>
      <w:proofErr w:type="gramEnd"/>
      <w:r w:rsidR="006E3020">
        <w:rPr>
          <w:rFonts w:cstheme="minorHAnsi"/>
          <w:color w:val="000000"/>
          <w:lang w:eastAsia="en-US"/>
        </w:rPr>
        <w:t xml:space="preserve"> to the word [to] which can be either a</w:t>
      </w:r>
      <w:r w:rsidR="006E3020" w:rsidRPr="006E3020">
        <w:rPr>
          <w:rFonts w:cstheme="minorHAnsi"/>
          <w:color w:val="000000"/>
          <w:lang w:eastAsia="en-US"/>
        </w:rPr>
        <w:t xml:space="preserve"> </w:t>
      </w:r>
      <w:r w:rsidR="006E3020" w:rsidRPr="006E3020">
        <w:rPr>
          <w:rFonts w:cstheme="minorHAnsi"/>
          <w:color w:val="000000"/>
        </w:rPr>
        <w:t>preposition</w:t>
      </w:r>
      <w:r w:rsidR="006E3020">
        <w:rPr>
          <w:rFonts w:cstheme="minorHAnsi"/>
          <w:color w:val="000000"/>
        </w:rPr>
        <w:t xml:space="preserve"> or inflection. In my Lexicon, I </w:t>
      </w:r>
      <w:r w:rsidR="00BF1363">
        <w:rPr>
          <w:rFonts w:cstheme="minorHAnsi"/>
          <w:color w:val="000000"/>
          <w:lang w:val="en-CA" w:eastAsia="zh-CN"/>
        </w:rPr>
        <w:t>mad</w:t>
      </w:r>
      <w:r w:rsidR="006E3020">
        <w:rPr>
          <w:rFonts w:cstheme="minorHAnsi"/>
          <w:color w:val="000000"/>
          <w:lang w:val="en-CA" w:eastAsia="zh-CN"/>
        </w:rPr>
        <w:t>e a special [To -&gt; ‘to’</w:t>
      </w:r>
      <w:r w:rsidR="00BF1363">
        <w:rPr>
          <w:rFonts w:cstheme="minorHAnsi"/>
          <w:color w:val="000000"/>
          <w:lang w:val="en-CA" w:eastAsia="zh-CN"/>
        </w:rPr>
        <w:t>]</w:t>
      </w:r>
      <w:r w:rsidR="006E3020">
        <w:rPr>
          <w:rFonts w:cstheme="minorHAnsi"/>
          <w:color w:val="000000"/>
          <w:lang w:val="en-CA" w:eastAsia="zh-CN"/>
        </w:rPr>
        <w:t xml:space="preserve"> to handle </w:t>
      </w:r>
      <w:r w:rsidR="00BF1363">
        <w:rPr>
          <w:rFonts w:cstheme="minorHAnsi"/>
          <w:color w:val="000000"/>
          <w:lang w:val="en-CA" w:eastAsia="zh-CN"/>
        </w:rPr>
        <w:t>the inflection case. But in my G</w:t>
      </w:r>
      <w:r w:rsidR="006E3020">
        <w:rPr>
          <w:rFonts w:cstheme="minorHAnsi"/>
          <w:color w:val="000000"/>
          <w:lang w:val="en-CA" w:eastAsia="zh-CN"/>
        </w:rPr>
        <w:t>rammar, I just include</w:t>
      </w:r>
      <w:r w:rsidR="00BF1363">
        <w:rPr>
          <w:rFonts w:cstheme="minorHAnsi"/>
          <w:color w:val="000000"/>
          <w:lang w:val="en-CA" w:eastAsia="zh-CN"/>
        </w:rPr>
        <w:t>d</w:t>
      </w:r>
      <w:r w:rsidR="006E3020">
        <w:rPr>
          <w:rFonts w:cstheme="minorHAnsi"/>
          <w:color w:val="000000"/>
          <w:lang w:val="en-CA" w:eastAsia="zh-CN"/>
        </w:rPr>
        <w:t xml:space="preserve"> the structure of [to do] in the provided test case. </w:t>
      </w:r>
      <w:r w:rsidR="00AC1A78">
        <w:rPr>
          <w:rFonts w:cstheme="minorHAnsi"/>
          <w:color w:val="000000"/>
          <w:lang w:val="en-CA" w:eastAsia="zh-CN"/>
        </w:rPr>
        <w:t xml:space="preserve">In Case3&amp;4, I considered the cases that </w:t>
      </w:r>
      <w:proofErr w:type="spellStart"/>
      <w:r w:rsidR="00AC1A78">
        <w:rPr>
          <w:rFonts w:cstheme="minorHAnsi"/>
          <w:color w:val="000000"/>
          <w:lang w:val="en-CA" w:eastAsia="zh-CN"/>
        </w:rPr>
        <w:t>Adj</w:t>
      </w:r>
      <w:proofErr w:type="spellEnd"/>
      <w:r w:rsidR="00AC1A78">
        <w:rPr>
          <w:rFonts w:cstheme="minorHAnsi"/>
          <w:color w:val="000000"/>
          <w:lang w:val="en-CA" w:eastAsia="zh-CN"/>
        </w:rPr>
        <w:t xml:space="preserve"> and </w:t>
      </w:r>
      <w:proofErr w:type="spellStart"/>
      <w:r w:rsidR="00AC1A78">
        <w:rPr>
          <w:rFonts w:cstheme="minorHAnsi"/>
          <w:color w:val="000000"/>
          <w:lang w:val="en-CA" w:eastAsia="zh-CN"/>
        </w:rPr>
        <w:t>Adv</w:t>
      </w:r>
      <w:proofErr w:type="spellEnd"/>
      <w:r w:rsidR="00AC1A78">
        <w:rPr>
          <w:rFonts w:cstheme="minorHAnsi"/>
          <w:color w:val="000000"/>
          <w:lang w:val="en-CA" w:eastAsia="zh-CN"/>
        </w:rPr>
        <w:t xml:space="preserve"> words can be in the different places in a sentence, since when I constructed my Grammar I have struggled with this problem and also consider whether separate the frequency </w:t>
      </w:r>
      <w:proofErr w:type="spellStart"/>
      <w:r w:rsidR="00AC1A78">
        <w:rPr>
          <w:rFonts w:cstheme="minorHAnsi"/>
          <w:color w:val="000000"/>
          <w:lang w:val="en-CA" w:eastAsia="zh-CN"/>
        </w:rPr>
        <w:t>Adv</w:t>
      </w:r>
      <w:proofErr w:type="spellEnd"/>
      <w:r w:rsidR="00AC1A78">
        <w:rPr>
          <w:rFonts w:cstheme="minorHAnsi"/>
          <w:color w:val="000000"/>
          <w:lang w:val="en-CA" w:eastAsia="zh-CN"/>
        </w:rPr>
        <w:t xml:space="preserve"> from the regular Adv. Case5-8 are about tenses, which I have mention above how I came up with these cases. Case9 is about the passive voice in the clause, I came up with this case by checking the A1-test.txt and find the test case for the </w:t>
      </w:r>
      <w:r w:rsidR="000A0315">
        <w:rPr>
          <w:rFonts w:cstheme="minorHAnsi"/>
          <w:color w:val="000000"/>
          <w:lang w:val="en-CA" w:eastAsia="zh-CN"/>
        </w:rPr>
        <w:t>that-</w:t>
      </w:r>
      <w:r w:rsidR="00E336C1">
        <w:rPr>
          <w:rFonts w:cstheme="minorHAnsi"/>
          <w:color w:val="000000"/>
          <w:lang w:val="en-CA" w:eastAsia="zh-CN"/>
        </w:rPr>
        <w:t xml:space="preserve">clause. Case10&amp;11 </w:t>
      </w:r>
      <w:proofErr w:type="gramStart"/>
      <w:r w:rsidR="00E336C1">
        <w:rPr>
          <w:rFonts w:cstheme="minorHAnsi"/>
          <w:color w:val="000000"/>
          <w:lang w:val="en-CA" w:eastAsia="zh-CN"/>
        </w:rPr>
        <w:t>are</w:t>
      </w:r>
      <w:proofErr w:type="gramEnd"/>
      <w:r w:rsidR="00AC1A78">
        <w:rPr>
          <w:rFonts w:cstheme="minorHAnsi"/>
          <w:color w:val="000000"/>
          <w:lang w:val="en-CA" w:eastAsia="zh-CN"/>
        </w:rPr>
        <w:t xml:space="preserve"> about the special usage of particular verb</w:t>
      </w:r>
      <w:r w:rsidR="00BF1363">
        <w:rPr>
          <w:rFonts w:cstheme="minorHAnsi"/>
          <w:color w:val="000000"/>
          <w:lang w:val="en-CA" w:eastAsia="zh-CN"/>
        </w:rPr>
        <w:t>s</w:t>
      </w:r>
      <w:r w:rsidR="00AC1A78">
        <w:rPr>
          <w:rFonts w:cstheme="minorHAnsi"/>
          <w:color w:val="000000"/>
          <w:lang w:val="en-CA" w:eastAsia="zh-CN"/>
        </w:rPr>
        <w:t>, I came up with these case when I categorized A1-vocab.txt in</w:t>
      </w:r>
      <w:r w:rsidR="00BF1363">
        <w:rPr>
          <w:rFonts w:cstheme="minorHAnsi"/>
          <w:color w:val="000000"/>
          <w:lang w:val="en-CA" w:eastAsia="zh-CN"/>
        </w:rPr>
        <w:t>to my Lexicon.</w:t>
      </w:r>
    </w:p>
    <w:p w14:paraId="7E36F2A1" w14:textId="58B10EE4" w:rsidR="00BF1363" w:rsidRPr="00BF1363" w:rsidRDefault="00CB6235" w:rsidP="00BF1363">
      <w:pPr>
        <w:pStyle w:val="ListParagraph"/>
        <w:numPr>
          <w:ilvl w:val="0"/>
          <w:numId w:val="18"/>
        </w:numPr>
        <w:spacing w:line="240" w:lineRule="auto"/>
        <w:rPr>
          <w:lang w:val="en-CA" w:eastAsia="zh-CN"/>
        </w:rPr>
      </w:pPr>
      <w:proofErr w:type="spellStart"/>
      <w:r>
        <w:rPr>
          <w:b/>
          <w:lang w:val="en-CA" w:eastAsia="zh-CN"/>
        </w:rPr>
        <w:t>Overgeneration</w:t>
      </w:r>
      <w:proofErr w:type="spellEnd"/>
      <w:r>
        <w:rPr>
          <w:b/>
          <w:lang w:val="en-CA" w:eastAsia="zh-CN"/>
        </w:rPr>
        <w:t>:</w:t>
      </w:r>
      <w:r w:rsidR="00BF1363">
        <w:rPr>
          <w:b/>
          <w:lang w:val="en-CA" w:eastAsia="zh-CN"/>
        </w:rPr>
        <w:t xml:space="preserve"> </w:t>
      </w:r>
      <w:r w:rsidR="00BF1363">
        <w:rPr>
          <w:lang w:val="en-CA" w:eastAsia="zh-CN"/>
        </w:rPr>
        <w:t xml:space="preserve">In the </w:t>
      </w:r>
      <w:proofErr w:type="spellStart"/>
      <w:r w:rsidR="000A0315">
        <w:rPr>
          <w:b/>
          <w:lang w:val="en-CA" w:eastAsia="zh-CN"/>
        </w:rPr>
        <w:t>Overgeneration</w:t>
      </w:r>
      <w:proofErr w:type="spellEnd"/>
      <w:r w:rsidR="009F3C60">
        <w:rPr>
          <w:lang w:val="en-CA" w:eastAsia="zh-CN"/>
        </w:rPr>
        <w:t xml:space="preserve"> part, I have only </w:t>
      </w:r>
      <w:r w:rsidR="00E336C1">
        <w:rPr>
          <w:lang w:val="en-CA" w:eastAsia="zh-CN"/>
        </w:rPr>
        <w:t xml:space="preserve">five cases. Case1 deal with the special usage of word [home] which can be an Adv. I came up with Case2 since at first I also </w:t>
      </w:r>
      <w:proofErr w:type="spellStart"/>
      <w:r w:rsidR="00E336C1">
        <w:rPr>
          <w:lang w:val="en-CA" w:eastAsia="zh-CN"/>
        </w:rPr>
        <w:t>miread</w:t>
      </w:r>
      <w:proofErr w:type="spellEnd"/>
      <w:r w:rsidR="00E336C1">
        <w:rPr>
          <w:lang w:val="en-CA" w:eastAsia="zh-CN"/>
        </w:rPr>
        <w:t xml:space="preserve"> the question and phrased my Grammar according to singular and plural. Therefore, actually I simplified my original Grammar to allow inconsistent between subject and verb. Case3 is about the determiner, this actually the first case I came up with, since I used the test strategy I mentioned above. [i.e.: test token by token]. Case4&amp;5 </w:t>
      </w:r>
      <w:proofErr w:type="gramStart"/>
      <w:r w:rsidR="00E336C1">
        <w:rPr>
          <w:lang w:val="en-CA" w:eastAsia="zh-CN"/>
        </w:rPr>
        <w:t>are</w:t>
      </w:r>
      <w:proofErr w:type="gramEnd"/>
      <w:r w:rsidR="00E336C1">
        <w:rPr>
          <w:lang w:val="en-CA" w:eastAsia="zh-CN"/>
        </w:rPr>
        <w:t xml:space="preserve"> the special usage of some verbs and prepositions.  </w:t>
      </w:r>
      <w:bookmarkStart w:id="0" w:name="_GoBack"/>
      <w:bookmarkEnd w:id="0"/>
    </w:p>
    <w:sectPr w:rsidR="00BF1363" w:rsidRPr="00BF136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2A360" w14:textId="77777777" w:rsidR="00CB2463" w:rsidRDefault="00CB2463">
      <w:pPr>
        <w:spacing w:line="240" w:lineRule="auto"/>
      </w:pPr>
      <w:r>
        <w:separator/>
      </w:r>
    </w:p>
  </w:endnote>
  <w:endnote w:type="continuationSeparator" w:id="0">
    <w:p w14:paraId="41BE15B5" w14:textId="77777777" w:rsidR="00CB2463" w:rsidRDefault="00CB2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CD0A7" w14:textId="77777777" w:rsidR="00CB2463" w:rsidRDefault="00CB2463">
      <w:pPr>
        <w:spacing w:line="240" w:lineRule="auto"/>
      </w:pPr>
      <w:r>
        <w:separator/>
      </w:r>
    </w:p>
  </w:footnote>
  <w:footnote w:type="continuationSeparator" w:id="0">
    <w:p w14:paraId="51D68DF8" w14:textId="77777777" w:rsidR="00CB2463" w:rsidRDefault="00CB2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068E5" w14:textId="77777777" w:rsidR="00AD03A3" w:rsidRDefault="00CB2463">
    <w:pPr>
      <w:pStyle w:val="Header"/>
    </w:pPr>
    <w:sdt>
      <w:sdtPr>
        <w:id w:val="1568531701"/>
        <w:placeholder>
          <w:docPart w:val="EF38B662003AC242A37C1C0788094B9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336C1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C0B44" w14:textId="77777777" w:rsidR="00AD03A3" w:rsidRDefault="006E1EC1" w:rsidP="006E1EC1">
    <w:pPr>
      <w:pStyle w:val="Header"/>
      <w:rPr>
        <w:b/>
        <w:lang w:val="en-CA"/>
      </w:rPr>
    </w:pPr>
    <w:r>
      <w:rPr>
        <w:b/>
        <w:lang w:val="en-CA"/>
      </w:rPr>
      <w:t xml:space="preserve">Name: </w:t>
    </w:r>
    <w:proofErr w:type="spellStart"/>
    <w:r>
      <w:rPr>
        <w:b/>
        <w:lang w:val="en-CA"/>
      </w:rPr>
      <w:t>Yuhan</w:t>
    </w:r>
    <w:proofErr w:type="spellEnd"/>
    <w:r>
      <w:rPr>
        <w:b/>
        <w:lang w:val="en-CA"/>
      </w:rPr>
      <w:t xml:space="preserve"> Shao</w:t>
    </w:r>
  </w:p>
  <w:p w14:paraId="59E8EEF1" w14:textId="77777777" w:rsidR="006E1EC1" w:rsidRDefault="006E1EC1" w:rsidP="006E1EC1">
    <w:pPr>
      <w:pStyle w:val="Header"/>
      <w:rPr>
        <w:b/>
        <w:lang w:val="en-CA"/>
      </w:rPr>
    </w:pPr>
    <w:proofErr w:type="spellStart"/>
    <w:r>
      <w:rPr>
        <w:b/>
        <w:lang w:val="en-CA"/>
      </w:rPr>
      <w:t>UTROid</w:t>
    </w:r>
    <w:proofErr w:type="spellEnd"/>
    <w:r>
      <w:rPr>
        <w:b/>
        <w:lang w:val="en-CA"/>
      </w:rPr>
      <w:t xml:space="preserve">: </w:t>
    </w:r>
    <w:proofErr w:type="spellStart"/>
    <w:r>
      <w:rPr>
        <w:b/>
        <w:lang w:val="en-CA"/>
      </w:rPr>
      <w:t>shaoyuha</w:t>
    </w:r>
    <w:proofErr w:type="spellEnd"/>
  </w:p>
  <w:p w14:paraId="58237914" w14:textId="77777777" w:rsidR="006E1EC1" w:rsidRPr="006E1EC1" w:rsidRDefault="006E1EC1" w:rsidP="006E1EC1">
    <w:pPr>
      <w:pStyle w:val="Header"/>
      <w:rPr>
        <w:b/>
        <w:lang w:val="en-CA"/>
      </w:rPr>
    </w:pPr>
    <w:proofErr w:type="spellStart"/>
    <w:r>
      <w:rPr>
        <w:b/>
        <w:lang w:val="en-CA"/>
      </w:rPr>
      <w:t>StudentID</w:t>
    </w:r>
    <w:proofErr w:type="spellEnd"/>
    <w:r>
      <w:rPr>
        <w:b/>
        <w:lang w:val="en-CA"/>
      </w:rPr>
      <w:t>: 1002281327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B31E3C"/>
    <w:multiLevelType w:val="hybridMultilevel"/>
    <w:tmpl w:val="BB68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F2931"/>
    <w:multiLevelType w:val="hybridMultilevel"/>
    <w:tmpl w:val="F6722146"/>
    <w:lvl w:ilvl="0" w:tplc="94921DD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3347C0"/>
    <w:multiLevelType w:val="hybridMultilevel"/>
    <w:tmpl w:val="0DA83E66"/>
    <w:lvl w:ilvl="0" w:tplc="6012F3F2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B1B5787"/>
    <w:multiLevelType w:val="multilevel"/>
    <w:tmpl w:val="4572ABF8"/>
    <w:numStyleLink w:val="MLAOutline"/>
  </w:abstractNum>
  <w:abstractNum w:abstractNumId="16">
    <w:nsid w:val="61A96560"/>
    <w:multiLevelType w:val="hybridMultilevel"/>
    <w:tmpl w:val="8F261240"/>
    <w:lvl w:ilvl="0" w:tplc="0D4EECAE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674EC4"/>
    <w:multiLevelType w:val="hybridMultilevel"/>
    <w:tmpl w:val="6FC69812"/>
    <w:lvl w:ilvl="0" w:tplc="28603D8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10"/>
  </w:num>
  <w:num w:numId="15">
    <w:abstractNumId w:val="11"/>
  </w:num>
  <w:num w:numId="16">
    <w:abstractNumId w:val="13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C1"/>
    <w:rsid w:val="0004350F"/>
    <w:rsid w:val="000A0315"/>
    <w:rsid w:val="00123A7F"/>
    <w:rsid w:val="0039464A"/>
    <w:rsid w:val="00430745"/>
    <w:rsid w:val="004D54F7"/>
    <w:rsid w:val="00664F58"/>
    <w:rsid w:val="006E1EC1"/>
    <w:rsid w:val="006E3020"/>
    <w:rsid w:val="00734C9E"/>
    <w:rsid w:val="00793827"/>
    <w:rsid w:val="007F2D52"/>
    <w:rsid w:val="0097336F"/>
    <w:rsid w:val="009F3C60"/>
    <w:rsid w:val="009F764F"/>
    <w:rsid w:val="00A70CD5"/>
    <w:rsid w:val="00AC1A78"/>
    <w:rsid w:val="00AD03A3"/>
    <w:rsid w:val="00AF6D4A"/>
    <w:rsid w:val="00B87D99"/>
    <w:rsid w:val="00BC1FD9"/>
    <w:rsid w:val="00BF1363"/>
    <w:rsid w:val="00CB2463"/>
    <w:rsid w:val="00CB6235"/>
    <w:rsid w:val="00DB7299"/>
    <w:rsid w:val="00DE0AD6"/>
    <w:rsid w:val="00E15A31"/>
    <w:rsid w:val="00E336C1"/>
    <w:rsid w:val="00EB21EC"/>
    <w:rsid w:val="00E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16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6E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han/Library/Containers/com.microsoft.Word/Data/Library/Caches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38B662003AC242A37C1C0788094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9E09B-1C64-1444-85F6-942BEC3577AC}"/>
      </w:docPartPr>
      <w:docPartBody>
        <w:p w:rsidR="00000000" w:rsidRDefault="005304DD">
          <w:pPr>
            <w:pStyle w:val="EF38B662003AC242A37C1C0788094B9B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DD"/>
    <w:rsid w:val="0053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ED25051D42942915D838C886444B1">
    <w:name w:val="D3AED25051D42942915D838C886444B1"/>
  </w:style>
  <w:style w:type="paragraph" w:customStyle="1" w:styleId="E002A8FF8D67A74A9AE5D60CA5B6AF9B">
    <w:name w:val="E002A8FF8D67A74A9AE5D60CA5B6AF9B"/>
  </w:style>
  <w:style w:type="paragraph" w:customStyle="1" w:styleId="0060887FF7662640BBAD9510470A1B6E">
    <w:name w:val="0060887FF7662640BBAD9510470A1B6E"/>
  </w:style>
  <w:style w:type="paragraph" w:customStyle="1" w:styleId="D79891CE7097CC4D886F142499F26BF6">
    <w:name w:val="D79891CE7097CC4D886F142499F26BF6"/>
  </w:style>
  <w:style w:type="paragraph" w:customStyle="1" w:styleId="60AFA0A0CDF0FE49A362D26587F3D6AA">
    <w:name w:val="60AFA0A0CDF0FE49A362D26587F3D6AA"/>
  </w:style>
  <w:style w:type="paragraph" w:customStyle="1" w:styleId="A7217302525DB144A3D5B8C6735E0EF2">
    <w:name w:val="A7217302525DB144A3D5B8C6735E0EF2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1C75EC4990272E4598FB7C2FB104C969">
    <w:name w:val="1C75EC4990272E4598FB7C2FB104C969"/>
  </w:style>
  <w:style w:type="paragraph" w:customStyle="1" w:styleId="405ADE6231E4614B9D826223D6F06D4B">
    <w:name w:val="405ADE6231E4614B9D826223D6F06D4B"/>
  </w:style>
  <w:style w:type="paragraph" w:customStyle="1" w:styleId="D704E45B2A8BD8439A66748BFC234091">
    <w:name w:val="D704E45B2A8BD8439A66748BFC234091"/>
  </w:style>
  <w:style w:type="paragraph" w:customStyle="1" w:styleId="AF7C80959FB0EA4D9BECE0269CFB183C">
    <w:name w:val="AF7C80959FB0EA4D9BECE0269CFB183C"/>
  </w:style>
  <w:style w:type="paragraph" w:customStyle="1" w:styleId="F7791D5A92F07F4097FEA40851C9C30A">
    <w:name w:val="F7791D5A92F07F4097FEA40851C9C30A"/>
  </w:style>
  <w:style w:type="paragraph" w:customStyle="1" w:styleId="490E78284E55A04B9C8928B83EC22409">
    <w:name w:val="490E78284E55A04B9C8928B83EC22409"/>
  </w:style>
  <w:style w:type="paragraph" w:customStyle="1" w:styleId="A133E1AF1C6E8A4F8E85E1A4B3D71E5B">
    <w:name w:val="A133E1AF1C6E8A4F8E85E1A4B3D71E5B"/>
  </w:style>
  <w:style w:type="paragraph" w:customStyle="1" w:styleId="4A29A1355AA9AA4892C4A9D0A5532170">
    <w:name w:val="4A29A1355AA9AA4892C4A9D0A5532170"/>
  </w:style>
  <w:style w:type="paragraph" w:customStyle="1" w:styleId="294AB48FB4B30948A4F193B9E07311AF">
    <w:name w:val="294AB48FB4B30948A4F193B9E07311AF"/>
  </w:style>
  <w:style w:type="paragraph" w:customStyle="1" w:styleId="DEAA338FA4859140838DCBB5DB44F0F0">
    <w:name w:val="DEAA338FA4859140838DCBB5DB44F0F0"/>
  </w:style>
  <w:style w:type="paragraph" w:customStyle="1" w:styleId="392B6E427BC7C049A589D58440C51625">
    <w:name w:val="392B6E427BC7C049A589D58440C51625"/>
  </w:style>
  <w:style w:type="paragraph" w:customStyle="1" w:styleId="76C1A0989D041A4B897AFF9D73DEB871">
    <w:name w:val="76C1A0989D041A4B897AFF9D73DEB871"/>
  </w:style>
  <w:style w:type="paragraph" w:customStyle="1" w:styleId="4C40801A3D6D004B9890D6E38BEFC81D">
    <w:name w:val="4C40801A3D6D004B9890D6E38BEFC81D"/>
  </w:style>
  <w:style w:type="paragraph" w:customStyle="1" w:styleId="A2EB1648AC6ADA40B42A2D73BB05BC1C">
    <w:name w:val="A2EB1648AC6ADA40B42A2D73BB05BC1C"/>
  </w:style>
  <w:style w:type="paragraph" w:customStyle="1" w:styleId="13905D0BC2E2004AB1CFE65C7CA55EE1">
    <w:name w:val="13905D0BC2E2004AB1CFE65C7CA55EE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1D67201117B08C4A9BE762061DDC3808">
    <w:name w:val="1D67201117B08C4A9BE762061DDC3808"/>
  </w:style>
  <w:style w:type="paragraph" w:customStyle="1" w:styleId="EF38B662003AC242A37C1C0788094B9B">
    <w:name w:val="EF38B662003AC242A37C1C0788094B9B"/>
  </w:style>
  <w:style w:type="paragraph" w:customStyle="1" w:styleId="ABE8F56E0CF4D9489E087D7951BE1149">
    <w:name w:val="ABE8F56E0CF4D9489E087D7951BE1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01976-BD9F-2140-A242-E86C626B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149</TotalTime>
  <Pages>1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2018-10-04T16:07:00Z</dcterms:created>
  <dcterms:modified xsi:type="dcterms:W3CDTF">2018-10-05T03:55:00Z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